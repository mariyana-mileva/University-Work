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674" w:type="pct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taurant survey table housing 2 front side surveys"/>
      </w:tblPr>
      <w:tblGrid>
        <w:gridCol w:w="9539"/>
        <w:gridCol w:w="783"/>
      </w:tblGrid>
      <w:tr w:rsidR="006E0BDE" w:rsidRPr="00883B22" w14:paraId="76A01E54" w14:textId="77777777" w:rsidTr="006E0BDE">
        <w:tc>
          <w:tcPr>
            <w:tcW w:w="9540" w:type="dxa"/>
          </w:tcPr>
          <w:sdt>
            <w:sdtPr>
              <w:rPr>
                <w:color w:val="002366"/>
              </w:rPr>
              <w:alias w:val="Company Name"/>
              <w:tag w:val=""/>
              <w:id w:val="1533460891"/>
              <w:placeholder>
                <w:docPart w:val="8578AB5E3D664B2FB61AAFAEBED1FE1B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00462D3D" w14:textId="4A940CD6" w:rsidR="006E0BDE" w:rsidRPr="00492EEB" w:rsidRDefault="006E0BDE">
                <w:pPr>
                  <w:pStyle w:val="Title"/>
                  <w:rPr>
                    <w:color w:val="002366"/>
                  </w:rPr>
                </w:pPr>
                <w:r w:rsidRPr="00492EEB">
                  <w:rPr>
                    <w:color w:val="002366"/>
                  </w:rPr>
                  <w:t>Alpha Project Survey</w:t>
                </w:r>
              </w:p>
            </w:sdtContent>
          </w:sdt>
          <w:p w14:paraId="1F4234FC" w14:textId="4F0B2CA2" w:rsidR="006E0BDE" w:rsidRPr="00175E94" w:rsidRDefault="00C31321">
            <w:pPr>
              <w:pStyle w:val="Heading1"/>
              <w:rPr>
                <w:i w:val="0"/>
                <w:iCs w:val="0"/>
              </w:rPr>
            </w:pPr>
            <w:r w:rsidRPr="00175E94">
              <w:rPr>
                <w:i w:val="0"/>
                <w:iCs w:val="0"/>
                <w:lang w:bidi="en-GB"/>
              </w:rPr>
              <w:t>Welcome to our artist website survey!</w:t>
            </w:r>
          </w:p>
          <w:p w14:paraId="05C977C0" w14:textId="4E3E146D" w:rsidR="006E0BDE" w:rsidRPr="00492EEB" w:rsidRDefault="00610979" w:rsidP="00610979">
            <w:pPr>
              <w:pStyle w:val="Heading2"/>
              <w:numPr>
                <w:ilvl w:val="0"/>
                <w:numId w:val="1"/>
              </w:numPr>
              <w:ind w:left="270" w:hanging="270"/>
            </w:pPr>
            <w:r w:rsidRPr="00492EEB">
              <w:t>Are you interested in art?</w:t>
            </w:r>
          </w:p>
          <w:p w14:paraId="1D03B6C7" w14:textId="35D6055F" w:rsidR="006E0BDE" w:rsidRPr="00492EEB" w:rsidRDefault="00610979" w:rsidP="00610979">
            <w:pPr>
              <w:pStyle w:val="Rating"/>
              <w:tabs>
                <w:tab w:val="clear" w:pos="5215"/>
              </w:tabs>
            </w:pPr>
            <w:sdt>
              <w:sdtPr>
                <w:id w:val="-14482368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492EEB">
                  <w:rPr>
                    <w:lang w:bidi="en-GB"/>
                  </w:rPr>
                  <w:sym w:font="Wingdings" w:char="F0A8"/>
                </w:r>
              </w:sdtContent>
            </w:sdt>
            <w:r w:rsidRPr="00492EEB">
              <w:rPr>
                <w:lang w:bidi="en-GB"/>
              </w:rPr>
              <w:t xml:space="preserve"> Yes | </w:t>
            </w:r>
            <w:sdt>
              <w:sdtPr>
                <w:id w:val="140672479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492EEB">
                  <w:rPr>
                    <w:lang w:bidi="en-GB"/>
                  </w:rPr>
                  <w:sym w:font="Wingdings" w:char="F0A8"/>
                </w:r>
              </w:sdtContent>
            </w:sdt>
            <w:r w:rsidRPr="00492EEB">
              <w:rPr>
                <w:lang w:bidi="en-GB"/>
              </w:rPr>
              <w:t xml:space="preserve"> No</w:t>
            </w:r>
          </w:p>
          <w:p w14:paraId="7FFDB7A0" w14:textId="347765FD" w:rsidR="006E0BDE" w:rsidRPr="00492EEB" w:rsidRDefault="00610979" w:rsidP="00610979">
            <w:pPr>
              <w:pStyle w:val="Heading2"/>
              <w:numPr>
                <w:ilvl w:val="0"/>
                <w:numId w:val="1"/>
              </w:numPr>
              <w:ind w:left="270" w:hanging="270"/>
              <w:rPr>
                <w:rFonts w:ascii="Segoe UI" w:eastAsia="Times New Roman" w:hAnsi="Segoe UI" w:cs="Segoe UI"/>
                <w:lang w:eastAsia="en-NL"/>
              </w:rPr>
            </w:pPr>
            <w:r w:rsidRPr="00492EEB">
              <w:rPr>
                <w:rFonts w:ascii="Segoe UI" w:eastAsia="Times New Roman" w:hAnsi="Segoe UI" w:cs="Segoe UI"/>
                <w:lang w:eastAsia="en-NL"/>
              </w:rPr>
              <w:t>Have you ever visited an artist's website or any online art galleries</w:t>
            </w:r>
          </w:p>
          <w:p w14:paraId="7C680210" w14:textId="3BF541AF" w:rsidR="00610979" w:rsidRPr="00492EEB" w:rsidRDefault="00610979" w:rsidP="00610979">
            <w:pPr>
              <w:rPr>
                <w:lang w:eastAsia="en-NL"/>
              </w:rPr>
            </w:pPr>
            <w:sdt>
              <w:sdtPr>
                <w:id w:val="-159592751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492EEB">
                  <w:rPr>
                    <w:lang w:bidi="en-GB"/>
                  </w:rPr>
                  <w:sym w:font="Wingdings" w:char="F0A8"/>
                </w:r>
              </w:sdtContent>
            </w:sdt>
            <w:r w:rsidRPr="00492EEB">
              <w:rPr>
                <w:lang w:bidi="en-GB"/>
              </w:rPr>
              <w:t xml:space="preserve"> Yes | </w:t>
            </w:r>
            <w:sdt>
              <w:sdtPr>
                <w:id w:val="103461362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492EEB">
                  <w:rPr>
                    <w:lang w:bidi="en-GB"/>
                  </w:rPr>
                  <w:sym w:font="Wingdings" w:char="F0A8"/>
                </w:r>
              </w:sdtContent>
            </w:sdt>
            <w:r w:rsidRPr="00492EEB">
              <w:rPr>
                <w:lang w:bidi="en-GB"/>
              </w:rPr>
              <w:t xml:space="preserve"> No</w:t>
            </w:r>
          </w:p>
          <w:p w14:paraId="3B3CE23B" w14:textId="24D15857" w:rsidR="006E0BDE" w:rsidRPr="00492EEB" w:rsidRDefault="00610979" w:rsidP="00610979">
            <w:pPr>
              <w:pStyle w:val="Heading2"/>
              <w:numPr>
                <w:ilvl w:val="0"/>
                <w:numId w:val="1"/>
              </w:numPr>
              <w:ind w:left="270" w:hanging="270"/>
            </w:pPr>
            <w:r w:rsidRPr="00492EEB">
              <w:rPr>
                <w:rFonts w:ascii="Segoe UI" w:eastAsia="Times New Roman" w:hAnsi="Segoe UI" w:cs="Segoe UI"/>
                <w:lang w:eastAsia="en-NL"/>
              </w:rPr>
              <w:t>Do you visit art galleries in person?</w:t>
            </w:r>
          </w:p>
          <w:p w14:paraId="22B58D55" w14:textId="77777777" w:rsidR="00610979" w:rsidRPr="00492EEB" w:rsidRDefault="00610979" w:rsidP="00610979">
            <w:pPr>
              <w:rPr>
                <w:lang w:eastAsia="en-NL"/>
              </w:rPr>
            </w:pPr>
            <w:sdt>
              <w:sdtPr>
                <w:id w:val="-157327677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492EEB">
                  <w:rPr>
                    <w:lang w:bidi="en-GB"/>
                  </w:rPr>
                  <w:sym w:font="Wingdings" w:char="F0A8"/>
                </w:r>
              </w:sdtContent>
            </w:sdt>
            <w:r w:rsidRPr="00492EEB">
              <w:rPr>
                <w:lang w:bidi="en-GB"/>
              </w:rPr>
              <w:t xml:space="preserve"> Yes | </w:t>
            </w:r>
            <w:sdt>
              <w:sdtPr>
                <w:id w:val="-21274152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492EEB">
                  <w:rPr>
                    <w:lang w:bidi="en-GB"/>
                  </w:rPr>
                  <w:sym w:font="Wingdings" w:char="F0A8"/>
                </w:r>
              </w:sdtContent>
            </w:sdt>
            <w:r w:rsidRPr="00492EEB">
              <w:rPr>
                <w:lang w:bidi="en-GB"/>
              </w:rPr>
              <w:t xml:space="preserve"> No</w:t>
            </w:r>
          </w:p>
          <w:p w14:paraId="27E6B5CA" w14:textId="0B816D4B" w:rsidR="006E0BDE" w:rsidRPr="00492EEB" w:rsidRDefault="00610979">
            <w:pPr>
              <w:pStyle w:val="Heading2"/>
            </w:pPr>
            <w:r w:rsidRPr="00492EEB">
              <w:rPr>
                <w:lang w:eastAsia="en-NL"/>
              </w:rPr>
              <w:t xml:space="preserve">4. </w:t>
            </w:r>
            <w:r w:rsidRPr="00492EEB">
              <w:rPr>
                <w:rFonts w:ascii="Segoe UI" w:eastAsia="Times New Roman" w:hAnsi="Segoe UI" w:cs="Segoe UI"/>
                <w:lang w:eastAsia="en-NL"/>
              </w:rPr>
              <w:t>Have you ever been interested in buying an art?</w:t>
            </w:r>
          </w:p>
          <w:p w14:paraId="6A659754" w14:textId="34DD94CE" w:rsidR="00610979" w:rsidRPr="00492EEB" w:rsidRDefault="00610979" w:rsidP="00610979">
            <w:pPr>
              <w:rPr>
                <w:lang w:bidi="en-GB"/>
              </w:rPr>
            </w:pPr>
            <w:sdt>
              <w:sdtPr>
                <w:id w:val="-68382113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492EEB">
                  <w:rPr>
                    <w:lang w:bidi="en-GB"/>
                  </w:rPr>
                  <w:sym w:font="Wingdings" w:char="F0A8"/>
                </w:r>
              </w:sdtContent>
            </w:sdt>
            <w:r w:rsidRPr="00492EEB">
              <w:rPr>
                <w:lang w:bidi="en-GB"/>
              </w:rPr>
              <w:t xml:space="preserve"> Yes | </w:t>
            </w:r>
            <w:sdt>
              <w:sdtPr>
                <w:id w:val="19218299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492EEB">
                  <w:rPr>
                    <w:lang w:bidi="en-GB"/>
                  </w:rPr>
                  <w:sym w:font="Wingdings" w:char="F0A8"/>
                </w:r>
              </w:sdtContent>
            </w:sdt>
            <w:r w:rsidRPr="00492EEB">
              <w:rPr>
                <w:lang w:bidi="en-GB"/>
              </w:rPr>
              <w:t xml:space="preserve"> No</w:t>
            </w:r>
          </w:p>
          <w:p w14:paraId="6F63FADD" w14:textId="1837DE54" w:rsidR="00610979" w:rsidRPr="00492EEB" w:rsidRDefault="0018455C" w:rsidP="00610979">
            <w:pPr>
              <w:pStyle w:val="Heading2"/>
            </w:pPr>
            <w:r w:rsidRPr="00492EEB">
              <w:rPr>
                <w:lang w:eastAsia="en-NL"/>
              </w:rPr>
              <w:t>5</w:t>
            </w:r>
            <w:r w:rsidR="00610979" w:rsidRPr="00492EEB">
              <w:rPr>
                <w:lang w:eastAsia="en-NL"/>
              </w:rPr>
              <w:t xml:space="preserve">. </w:t>
            </w:r>
            <w:r w:rsidRPr="00492EEB">
              <w:rPr>
                <w:rFonts w:ascii="Segoe UI" w:eastAsia="Times New Roman" w:hAnsi="Segoe UI" w:cs="Segoe UI"/>
                <w:lang w:eastAsia="en-NL"/>
              </w:rPr>
              <w:t>How important is the artist's reputation to you when considering buying art?</w:t>
            </w:r>
          </w:p>
          <w:p w14:paraId="699BE0E6" w14:textId="0302232F" w:rsidR="00610979" w:rsidRPr="00492EEB" w:rsidRDefault="00610979" w:rsidP="00610979">
            <w:pPr>
              <w:rPr>
                <w:lang w:bidi="en-GB"/>
              </w:rPr>
            </w:pPr>
            <w:sdt>
              <w:sdtPr>
                <w:id w:val="-27632895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492EEB">
                  <w:rPr>
                    <w:lang w:bidi="en-GB"/>
                  </w:rPr>
                  <w:sym w:font="Wingdings" w:char="F0A8"/>
                </w:r>
              </w:sdtContent>
            </w:sdt>
            <w:r w:rsidRPr="00492EEB">
              <w:rPr>
                <w:lang w:bidi="en-GB"/>
              </w:rPr>
              <w:t xml:space="preserve"> </w:t>
            </w:r>
            <w:r w:rsidR="0018455C" w:rsidRPr="00492EEB">
              <w:rPr>
                <w:lang w:bidi="en-GB"/>
              </w:rPr>
              <w:t>Very Important</w:t>
            </w:r>
            <w:r w:rsidRPr="00492EEB">
              <w:rPr>
                <w:lang w:bidi="en-GB"/>
              </w:rPr>
              <w:t xml:space="preserve">| </w:t>
            </w:r>
            <w:sdt>
              <w:sdtPr>
                <w:id w:val="-19129309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492EEB">
                  <w:rPr>
                    <w:lang w:bidi="en-GB"/>
                  </w:rPr>
                  <w:sym w:font="Wingdings" w:char="F0A8"/>
                </w:r>
              </w:sdtContent>
            </w:sdt>
            <w:r w:rsidRPr="00492EEB">
              <w:rPr>
                <w:lang w:bidi="en-GB"/>
              </w:rPr>
              <w:t xml:space="preserve"> </w:t>
            </w:r>
            <w:r w:rsidR="0018455C" w:rsidRPr="00492EEB">
              <w:rPr>
                <w:lang w:bidi="en-GB"/>
              </w:rPr>
              <w:t>Fairly Important</w:t>
            </w:r>
            <w:r w:rsidR="0018455C" w:rsidRPr="00492EEB">
              <w:t xml:space="preserve"> </w:t>
            </w:r>
            <w:r w:rsidR="0018455C" w:rsidRPr="00492EEB">
              <w:rPr>
                <w:lang w:bidi="en-GB"/>
              </w:rPr>
              <w:t xml:space="preserve">| </w:t>
            </w:r>
            <w:sdt>
              <w:sdtPr>
                <w:id w:val="41930166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18455C" w:rsidRPr="00492EEB">
                  <w:rPr>
                    <w:lang w:bidi="en-GB"/>
                  </w:rPr>
                  <w:sym w:font="Wingdings" w:char="F0A8"/>
                </w:r>
              </w:sdtContent>
            </w:sdt>
            <w:r w:rsidR="0018455C" w:rsidRPr="00492EEB">
              <w:rPr>
                <w:lang w:bidi="en-GB"/>
              </w:rPr>
              <w:t xml:space="preserve"> </w:t>
            </w:r>
            <w:r w:rsidR="0018455C" w:rsidRPr="00492EEB">
              <w:rPr>
                <w:lang w:bidi="en-GB"/>
              </w:rPr>
              <w:t>Important</w:t>
            </w:r>
            <w:r w:rsidR="0018455C" w:rsidRPr="00492EEB">
              <w:rPr>
                <w:lang w:bidi="en-GB"/>
              </w:rPr>
              <w:t xml:space="preserve">| </w:t>
            </w:r>
            <w:sdt>
              <w:sdtPr>
                <w:id w:val="-41309294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18455C" w:rsidRPr="00492EEB">
                  <w:rPr>
                    <w:lang w:bidi="en-GB"/>
                  </w:rPr>
                  <w:sym w:font="Wingdings" w:char="F0A8"/>
                </w:r>
              </w:sdtContent>
            </w:sdt>
            <w:r w:rsidR="0018455C" w:rsidRPr="00492EEB">
              <w:rPr>
                <w:lang w:bidi="en-GB"/>
              </w:rPr>
              <w:t xml:space="preserve"> </w:t>
            </w:r>
            <w:r w:rsidR="0018455C" w:rsidRPr="00492EEB">
              <w:rPr>
                <w:lang w:bidi="en-GB"/>
              </w:rPr>
              <w:t>Not Important</w:t>
            </w:r>
          </w:p>
          <w:p w14:paraId="0E244EBF" w14:textId="7FD5D372" w:rsidR="00610979" w:rsidRPr="00492EEB" w:rsidRDefault="0018455C" w:rsidP="00610979">
            <w:pPr>
              <w:pStyle w:val="Heading2"/>
            </w:pPr>
            <w:r w:rsidRPr="00492EEB">
              <w:rPr>
                <w:lang w:eastAsia="en-NL"/>
              </w:rPr>
              <w:t>6</w:t>
            </w:r>
            <w:r w:rsidR="00610979" w:rsidRPr="00492EEB">
              <w:rPr>
                <w:lang w:eastAsia="en-NL"/>
              </w:rPr>
              <w:t xml:space="preserve">. </w:t>
            </w:r>
            <w:r w:rsidRPr="00492EEB">
              <w:rPr>
                <w:rFonts w:ascii="Segoe UI" w:eastAsia="Times New Roman" w:hAnsi="Segoe UI" w:cs="Segoe UI"/>
                <w:lang w:eastAsia="en-NL"/>
              </w:rPr>
              <w:t>What sort of information would you like to see on an artist's website?</w:t>
            </w:r>
          </w:p>
          <w:p w14:paraId="21EDB05C" w14:textId="5223B5DE" w:rsidR="00610979" w:rsidRDefault="00610979" w:rsidP="00610979">
            <w:pPr>
              <w:rPr>
                <w:lang w:bidi="en-GB"/>
              </w:rPr>
            </w:pPr>
            <w:sdt>
              <w:sdtPr>
                <w:id w:val="-16453454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492EEB">
                  <w:rPr>
                    <w:lang w:bidi="en-GB"/>
                  </w:rPr>
                  <w:sym w:font="Wingdings" w:char="F0A8"/>
                </w:r>
              </w:sdtContent>
            </w:sdt>
            <w:r w:rsidRPr="00492EEB">
              <w:rPr>
                <w:lang w:bidi="en-GB"/>
              </w:rPr>
              <w:t xml:space="preserve"> </w:t>
            </w:r>
            <w:r w:rsidR="0018455C" w:rsidRPr="00492EEB">
              <w:rPr>
                <w:lang w:bidi="en-GB"/>
              </w:rPr>
              <w:t>Artist’s bio</w:t>
            </w:r>
            <w:r w:rsidRPr="00492EEB">
              <w:rPr>
                <w:lang w:bidi="en-GB"/>
              </w:rPr>
              <w:t xml:space="preserve"> | </w:t>
            </w:r>
            <w:sdt>
              <w:sdtPr>
                <w:id w:val="2398112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18455C" w:rsidRPr="00492EEB">
                  <w:sym w:font="Wingdings" w:char="F0A8"/>
                </w:r>
              </w:sdtContent>
            </w:sdt>
            <w:r w:rsidRPr="00492EEB">
              <w:rPr>
                <w:lang w:bidi="en-GB"/>
              </w:rPr>
              <w:t xml:space="preserve"> </w:t>
            </w:r>
            <w:r w:rsidR="0018455C" w:rsidRPr="00492EEB">
              <w:rPr>
                <w:lang w:bidi="en-GB"/>
              </w:rPr>
              <w:t>A statement by the artist</w:t>
            </w:r>
            <w:r w:rsidR="0018455C" w:rsidRPr="00492EEB">
              <w:rPr>
                <w:lang w:bidi="en-GB"/>
              </w:rPr>
              <w:t xml:space="preserve">| </w:t>
            </w:r>
            <w:sdt>
              <w:sdtPr>
                <w:id w:val="2014441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18455C" w:rsidRPr="00492EEB">
                  <w:rPr>
                    <w:lang w:bidi="en-GB"/>
                  </w:rPr>
                  <w:sym w:font="Wingdings" w:char="F0A8"/>
                </w:r>
              </w:sdtContent>
            </w:sdt>
            <w:r w:rsidR="0018455C" w:rsidRPr="00492EEB">
              <w:rPr>
                <w:lang w:bidi="en-GB"/>
              </w:rPr>
              <w:t xml:space="preserve"> </w:t>
            </w:r>
            <w:r w:rsidR="0018455C" w:rsidRPr="00492EEB">
              <w:rPr>
                <w:lang w:bidi="en-GB"/>
              </w:rPr>
              <w:t>Details about an exhibition</w:t>
            </w:r>
            <w:r w:rsidR="0018455C" w:rsidRPr="00492EEB">
              <w:rPr>
                <w:lang w:bidi="en-GB"/>
              </w:rPr>
              <w:t xml:space="preserve">| </w:t>
            </w:r>
            <w:sdt>
              <w:sdtPr>
                <w:id w:val="-41255833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18455C" w:rsidRPr="00492EEB">
                  <w:rPr>
                    <w:lang w:bidi="en-GB"/>
                  </w:rPr>
                  <w:sym w:font="Wingdings" w:char="F0A8"/>
                </w:r>
              </w:sdtContent>
            </w:sdt>
            <w:r w:rsidR="0018455C" w:rsidRPr="00492EEB">
              <w:rPr>
                <w:lang w:bidi="en-GB"/>
              </w:rPr>
              <w:t xml:space="preserve"> </w:t>
            </w:r>
            <w:r w:rsidR="0018455C" w:rsidRPr="00492EEB">
              <w:rPr>
                <w:lang w:bidi="en-GB"/>
              </w:rPr>
              <w:t>Prices</w:t>
            </w:r>
            <w:r w:rsidR="0018455C" w:rsidRPr="00492EEB">
              <w:rPr>
                <w:lang w:bidi="en-GB"/>
              </w:rPr>
              <w:t xml:space="preserve">| </w:t>
            </w:r>
            <w:sdt>
              <w:sdtPr>
                <w:id w:val="88853193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18455C" w:rsidRPr="00492EEB">
                  <w:rPr>
                    <w:lang w:bidi="en-GB"/>
                  </w:rPr>
                  <w:sym w:font="Wingdings" w:char="F0A8"/>
                </w:r>
              </w:sdtContent>
            </w:sdt>
            <w:r w:rsidR="0018455C" w:rsidRPr="00492EEB">
              <w:rPr>
                <w:lang w:bidi="en-GB"/>
              </w:rPr>
              <w:t xml:space="preserve"> </w:t>
            </w:r>
            <w:r w:rsidR="0018455C" w:rsidRPr="00492EEB">
              <w:rPr>
                <w:lang w:bidi="en-GB"/>
              </w:rPr>
              <w:t>Other ...</w:t>
            </w:r>
          </w:p>
          <w:p w14:paraId="3F04EE06" w14:textId="2D67667E" w:rsidR="00175E94" w:rsidRDefault="00175E94" w:rsidP="00175E94">
            <w:pPr>
              <w:pStyle w:val="Heading2"/>
            </w:pPr>
          </w:p>
          <w:p w14:paraId="6FBB0860" w14:textId="77777777" w:rsidR="00175E94" w:rsidRPr="00883B22" w:rsidRDefault="00175E94" w:rsidP="00175E94">
            <w:pPr>
              <w:pStyle w:val="NoSpacing"/>
              <w:jc w:val="both"/>
              <w:rPr>
                <w:lang w:bidi="en-GB"/>
              </w:rPr>
            </w:pPr>
            <w:r w:rsidRPr="00C31321">
              <w:rPr>
                <w:lang w:bidi="en-GB"/>
              </w:rPr>
              <w:t>Thank you for taking the time to participate in this survey and for helping us to improve the artist's online experience!</w:t>
            </w:r>
          </w:p>
          <w:p w14:paraId="2A468DCF" w14:textId="77777777" w:rsidR="00175E94" w:rsidRPr="00492EEB" w:rsidRDefault="00175E94" w:rsidP="00610979">
            <w:pPr>
              <w:rPr>
                <w:lang w:bidi="en-GB"/>
              </w:rPr>
            </w:pPr>
          </w:p>
          <w:p w14:paraId="0B36F5D9" w14:textId="7EF1BA09" w:rsidR="0018455C" w:rsidRDefault="0018455C" w:rsidP="00610979">
            <w:pPr>
              <w:rPr>
                <w:lang w:bidi="en-GB"/>
              </w:rPr>
            </w:pPr>
          </w:p>
          <w:p w14:paraId="33A26333" w14:textId="1585F43C" w:rsidR="00610979" w:rsidRDefault="00610979" w:rsidP="00610979">
            <w:pPr>
              <w:rPr>
                <w:lang w:bidi="en-GB"/>
              </w:rPr>
            </w:pPr>
          </w:p>
          <w:p w14:paraId="148C9743" w14:textId="77777777" w:rsidR="00610979" w:rsidRPr="00883B22" w:rsidRDefault="00610979" w:rsidP="00610979">
            <w:pPr>
              <w:rPr>
                <w:lang w:eastAsia="en-NL"/>
              </w:rPr>
            </w:pPr>
          </w:p>
        </w:tc>
        <w:tc>
          <w:tcPr>
            <w:tcW w:w="783" w:type="dxa"/>
          </w:tcPr>
          <w:p w14:paraId="7093A04E" w14:textId="77777777" w:rsidR="006E0BDE" w:rsidRPr="00883B22" w:rsidRDefault="006E0BDE"/>
        </w:tc>
      </w:tr>
    </w:tbl>
    <w:p w14:paraId="597F32A1" w14:textId="2651646D" w:rsidR="0053533D" w:rsidRPr="00883B22" w:rsidRDefault="0053533D">
      <w:pPr>
        <w:pStyle w:val="NoSpacing"/>
      </w:pPr>
    </w:p>
    <w:sectPr w:rsidR="0053533D" w:rsidRPr="00883B22" w:rsidSect="00492EEB">
      <w:pgSz w:w="11906" w:h="16838" w:code="9"/>
      <w:pgMar w:top="1170" w:right="432" w:bottom="576" w:left="432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EAAA1" w14:textId="77777777" w:rsidR="00FD5190" w:rsidRDefault="00FD5190">
      <w:pPr>
        <w:spacing w:after="0"/>
      </w:pPr>
      <w:r>
        <w:separator/>
      </w:r>
    </w:p>
  </w:endnote>
  <w:endnote w:type="continuationSeparator" w:id="0">
    <w:p w14:paraId="1399846E" w14:textId="77777777" w:rsidR="00FD5190" w:rsidRDefault="00FD51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CAEBE" w14:textId="77777777" w:rsidR="00FD5190" w:rsidRDefault="00FD5190">
      <w:pPr>
        <w:spacing w:after="0"/>
      </w:pPr>
      <w:r>
        <w:separator/>
      </w:r>
    </w:p>
  </w:footnote>
  <w:footnote w:type="continuationSeparator" w:id="0">
    <w:p w14:paraId="04D9858A" w14:textId="77777777" w:rsidR="00FD5190" w:rsidRDefault="00FD51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179E4"/>
    <w:multiLevelType w:val="hybridMultilevel"/>
    <w:tmpl w:val="8288FD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64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93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DE"/>
    <w:rsid w:val="000364F0"/>
    <w:rsid w:val="000E589B"/>
    <w:rsid w:val="00175E94"/>
    <w:rsid w:val="0018455C"/>
    <w:rsid w:val="00492EEB"/>
    <w:rsid w:val="0053533D"/>
    <w:rsid w:val="00610979"/>
    <w:rsid w:val="006E0BDE"/>
    <w:rsid w:val="00883B22"/>
    <w:rsid w:val="008B57FD"/>
    <w:rsid w:val="00A04E6D"/>
    <w:rsid w:val="00B07923"/>
    <w:rsid w:val="00C31321"/>
    <w:rsid w:val="00C61983"/>
    <w:rsid w:val="00FD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32BB8"/>
  <w15:chartTrackingRefBased/>
  <w15:docId w15:val="{707C4869-F9C3-4586-BAEC-147CCDBE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"/>
    <w:uiPriority w:val="1"/>
    <w:qFormat/>
    <w:pPr>
      <w:tabs>
        <w:tab w:val="left" w:pos="2695"/>
      </w:tabs>
      <w:spacing w:before="40"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tings1-5">
    <w:name w:val="Ratings 1-5"/>
    <w:basedOn w:val="Normal"/>
    <w:uiPriority w:val="1"/>
    <w:qFormat/>
    <w:pPr>
      <w:spacing w:before="40" w:after="120"/>
      <w:jc w:val="center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61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vkho\AppData\Roaming\Microsoft\Templates\Restaurant%20survey%20(2%20per%20pa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78AB5E3D664B2FB61AAFAEBED1F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850F5-E2DF-4B41-98F3-79D0009F498A}"/>
      </w:docPartPr>
      <w:docPartBody>
        <w:p w:rsidR="00530467" w:rsidRDefault="003B4B59" w:rsidP="003B4B59">
          <w:pPr>
            <w:pStyle w:val="8578AB5E3D664B2FB61AAFAEBED1FE1B"/>
          </w:pPr>
          <w:r w:rsidRPr="00883B22">
            <w:rPr>
              <w:lang w:bidi="en-GB"/>
            </w:rP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59"/>
    <w:rsid w:val="003B4B59"/>
    <w:rsid w:val="00530467"/>
    <w:rsid w:val="007A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123A8546384304B18B3D432327B827">
    <w:name w:val="3E123A8546384304B18B3D432327B827"/>
  </w:style>
  <w:style w:type="paragraph" w:customStyle="1" w:styleId="809C3012B53E455B8DDF894352853241">
    <w:name w:val="809C3012B53E455B8DDF894352853241"/>
  </w:style>
  <w:style w:type="paragraph" w:customStyle="1" w:styleId="958E0B1595AF4A9896FA7158973E272D">
    <w:name w:val="958E0B1595AF4A9896FA7158973E272D"/>
  </w:style>
  <w:style w:type="paragraph" w:customStyle="1" w:styleId="282095EF1CD4488BBE684CF50E90F3B9">
    <w:name w:val="282095EF1CD4488BBE684CF50E90F3B9"/>
  </w:style>
  <w:style w:type="paragraph" w:customStyle="1" w:styleId="8578AB5E3D664B2FB61AAFAEBED1FE1B">
    <w:name w:val="8578AB5E3D664B2FB61AAFAEBED1FE1B"/>
    <w:rsid w:val="003B4B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873961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2012-12-28T00:30:00+00:00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1666695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TP103988302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5010A76-AA44-4FF1-8D5B-AB0E0387F09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256DCF59-9DC7-484F-9354-2D7849FE2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7E3F04-0B30-430C-9B9B-8C942289B6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21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Alpha Project Survey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 Khoa Nguyen</dc:creator>
  <cp:lastModifiedBy>Dang Khoa Nguyen</cp:lastModifiedBy>
  <cp:revision>5</cp:revision>
  <dcterms:created xsi:type="dcterms:W3CDTF">2023-03-27T14:43:00Z</dcterms:created>
  <dcterms:modified xsi:type="dcterms:W3CDTF">2023-03-27T15:05:00Z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