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674" w:type="pct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Restaurant survey table housing 2 front side surveys"/>
      </w:tblPr>
      <w:tblGrid>
        <w:gridCol w:w="9539"/>
        <w:gridCol w:w="783"/>
      </w:tblGrid>
      <w:tr w:rsidR="006E0BDE" w:rsidRPr="00883B22" w14:paraId="76A01E54" w14:textId="77777777" w:rsidTr="006E0BDE">
        <w:tc>
          <w:tcPr>
            <w:tcW w:w="9540" w:type="dxa"/>
          </w:tcPr>
          <w:sdt>
            <w:sdtPr>
              <w:alias w:val="Company Name"/>
              <w:tag w:val=""/>
              <w:id w:val="1533460891"/>
              <w:placeholder>
                <w:docPart w:val="8578AB5E3D664B2FB61AAFAEBED1FE1B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00462D3D" w14:textId="4A940CD6" w:rsidR="006E0BDE" w:rsidRPr="00883B22" w:rsidRDefault="006E0BDE">
                <w:pPr>
                  <w:pStyle w:val="Title"/>
                </w:pPr>
                <w:r>
                  <w:t>Alpha Project Survey</w:t>
                </w:r>
              </w:p>
            </w:sdtContent>
          </w:sdt>
          <w:p w14:paraId="49F76763" w14:textId="09377BA0" w:rsidR="006E0BDE" w:rsidRDefault="00D918DA" w:rsidP="00D918DA">
            <w:pPr>
              <w:pStyle w:val="Heading1"/>
              <w:rPr>
                <w:rStyle w:val="eop"/>
                <w:rFonts w:ascii="Century Gothic" w:hAnsi="Century Gothic"/>
                <w:b w:val="0"/>
                <w:bCs w:val="0"/>
                <w:i w:val="0"/>
                <w:iCs w:val="0"/>
                <w:color w:val="2E74B5"/>
                <w:shd w:val="clear" w:color="auto" w:fill="FFFFFF"/>
              </w:rPr>
            </w:pPr>
            <w:r w:rsidRPr="00D918DA">
              <w:rPr>
                <w:rStyle w:val="normaltextrun"/>
                <w:rFonts w:ascii="Century Gothic" w:hAnsi="Century Gothic"/>
                <w:color w:val="2E74B5"/>
                <w:shd w:val="clear" w:color="auto" w:fill="FFFFFF"/>
              </w:rPr>
              <w:t>Welcome to our artist website survey!</w:t>
            </w:r>
            <w:r>
              <w:rPr>
                <w:rStyle w:val="eop"/>
                <w:rFonts w:ascii="Century Gothic" w:hAnsi="Century Gothic"/>
                <w:b w:val="0"/>
                <w:bCs w:val="0"/>
                <w:i w:val="0"/>
                <w:iCs w:val="0"/>
                <w:color w:val="2E74B5"/>
                <w:shd w:val="clear" w:color="auto" w:fill="FFFFFF"/>
              </w:rPr>
              <w:t> </w:t>
            </w:r>
          </w:p>
          <w:p w14:paraId="308E4D9E" w14:textId="77777777" w:rsidR="00F97F00" w:rsidRPr="00F97F00" w:rsidRDefault="00F97F00" w:rsidP="00F97F00"/>
          <w:p w14:paraId="33461FE6" w14:textId="6EC079B1" w:rsidR="006E0BDE" w:rsidRDefault="009E7B53">
            <w:pPr>
              <w:pStyle w:val="Heading2"/>
              <w:rPr>
                <w:lang w:bidi="en-GB"/>
              </w:rPr>
            </w:pPr>
            <w:r>
              <w:rPr>
                <w:lang w:bidi="en-GB"/>
              </w:rPr>
              <w:t>Have you ever visited an artist’s website or any online art galleries?</w:t>
            </w:r>
          </w:p>
          <w:p w14:paraId="244299B7" w14:textId="56F1E731" w:rsidR="006E0BDE" w:rsidRPr="00883B22" w:rsidRDefault="00000000">
            <w:pPr>
              <w:pStyle w:val="Ratings1-5"/>
            </w:pPr>
            <w:sdt>
              <w:sdtPr>
                <w:id w:val="188560464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E7B53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9E7B53" w:rsidRPr="00883B22">
              <w:rPr>
                <w:lang w:bidi="en-GB"/>
              </w:rPr>
              <w:t xml:space="preserve"> Yes | </w:t>
            </w:r>
            <w:sdt>
              <w:sdtPr>
                <w:id w:val="-14392106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E7B53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9E7B53" w:rsidRPr="00883B22">
              <w:rPr>
                <w:lang w:bidi="en-GB"/>
              </w:rPr>
              <w:t xml:space="preserve"> No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4769"/>
              <w:gridCol w:w="4770"/>
            </w:tblGrid>
            <w:tr w:rsidR="006E0BDE" w:rsidRPr="00883B22" w14:paraId="04D247F9" w14:textId="77777777" w:rsidTr="006E0BDE">
              <w:trPr>
                <w:trHeight w:val="68"/>
              </w:trPr>
              <w:tc>
                <w:tcPr>
                  <w:tcW w:w="2635" w:type="dxa"/>
                </w:tcPr>
                <w:p w14:paraId="2A0FCF2F" w14:textId="3464325B" w:rsidR="006E0BDE" w:rsidRPr="00883B22" w:rsidRDefault="006E0BDE">
                  <w:pPr>
                    <w:pStyle w:val="NoSpacing"/>
                  </w:pPr>
                </w:p>
              </w:tc>
              <w:tc>
                <w:tcPr>
                  <w:tcW w:w="2635" w:type="dxa"/>
                </w:tcPr>
                <w:p w14:paraId="3B8BFF6A" w14:textId="3B973F4D" w:rsidR="006E0BDE" w:rsidRPr="00883B22" w:rsidRDefault="006E0BDE">
                  <w:pPr>
                    <w:pStyle w:val="NoSpacing"/>
                    <w:jc w:val="right"/>
                  </w:pPr>
                </w:p>
              </w:tc>
            </w:tr>
          </w:tbl>
          <w:p w14:paraId="121FD35B" w14:textId="3052B9AC" w:rsidR="006E0BDE" w:rsidRPr="00883B22" w:rsidRDefault="009E7B53">
            <w:pPr>
              <w:pStyle w:val="Heading2"/>
            </w:pPr>
            <w:r>
              <w:rPr>
                <w:lang w:bidi="en-GB"/>
              </w:rPr>
              <w:t>If yes, how frequently do you visit art galleries or artists websites?</w:t>
            </w:r>
          </w:p>
          <w:p w14:paraId="69FC10DD" w14:textId="77777777" w:rsidR="006E0BDE" w:rsidRPr="00883B22" w:rsidRDefault="00000000">
            <w:pPr>
              <w:pStyle w:val="Ratings1-5"/>
            </w:pPr>
            <w:sdt>
              <w:sdtPr>
                <w:id w:val="11457442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E0BDE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6E0BDE" w:rsidRPr="00883B22">
              <w:rPr>
                <w:lang w:bidi="en-GB"/>
              </w:rPr>
              <w:t xml:space="preserve"> 1</w:t>
            </w:r>
            <w:r w:rsidR="006E0BDE" w:rsidRPr="00883B22">
              <w:rPr>
                <w:lang w:bidi="en-GB"/>
              </w:rPr>
              <w:tab/>
            </w:r>
            <w:sdt>
              <w:sdtPr>
                <w:id w:val="63722894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E0BDE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6E0BDE" w:rsidRPr="00883B22">
              <w:rPr>
                <w:lang w:bidi="en-GB"/>
              </w:rPr>
              <w:t xml:space="preserve"> 2</w:t>
            </w:r>
            <w:r w:rsidR="006E0BDE" w:rsidRPr="00883B22">
              <w:rPr>
                <w:lang w:bidi="en-GB"/>
              </w:rPr>
              <w:tab/>
            </w:r>
            <w:sdt>
              <w:sdtPr>
                <w:id w:val="173280769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E0BDE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6E0BDE" w:rsidRPr="00883B22">
              <w:rPr>
                <w:lang w:bidi="en-GB"/>
              </w:rPr>
              <w:t xml:space="preserve"> 3</w:t>
            </w:r>
            <w:r w:rsidR="006E0BDE" w:rsidRPr="00883B22">
              <w:rPr>
                <w:lang w:bidi="en-GB"/>
              </w:rPr>
              <w:tab/>
            </w:r>
            <w:sdt>
              <w:sdtPr>
                <w:id w:val="-25721344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E0BDE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6E0BDE" w:rsidRPr="00883B22">
              <w:rPr>
                <w:lang w:bidi="en-GB"/>
              </w:rPr>
              <w:t xml:space="preserve"> 4</w:t>
            </w:r>
            <w:r w:rsidR="006E0BDE" w:rsidRPr="00883B22">
              <w:rPr>
                <w:lang w:bidi="en-GB"/>
              </w:rPr>
              <w:tab/>
            </w:r>
            <w:sdt>
              <w:sdtPr>
                <w:id w:val="-48469944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E0BDE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6E0BDE" w:rsidRPr="00883B22">
              <w:rPr>
                <w:lang w:bidi="en-GB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4769"/>
              <w:gridCol w:w="4770"/>
            </w:tblGrid>
            <w:tr w:rsidR="006E0BDE" w:rsidRPr="00883B22" w14:paraId="7D000B96" w14:textId="77777777">
              <w:tc>
                <w:tcPr>
                  <w:tcW w:w="2635" w:type="dxa"/>
                </w:tcPr>
                <w:p w14:paraId="061FE114" w14:textId="40F3C455" w:rsidR="006E0BDE" w:rsidRPr="00883B22" w:rsidRDefault="009E7B53">
                  <w:pPr>
                    <w:pStyle w:val="NoSpacing"/>
                  </w:pPr>
                  <w:r>
                    <w:rPr>
                      <w:lang w:bidi="en-GB"/>
                    </w:rPr>
                    <w:t>Very frequently</w:t>
                  </w:r>
                </w:p>
              </w:tc>
              <w:tc>
                <w:tcPr>
                  <w:tcW w:w="2635" w:type="dxa"/>
                </w:tcPr>
                <w:p w14:paraId="100A7A3C" w14:textId="734D2005" w:rsidR="006E0BDE" w:rsidRPr="00883B22" w:rsidRDefault="009E7B53">
                  <w:pPr>
                    <w:pStyle w:val="NoSpacing"/>
                    <w:jc w:val="right"/>
                  </w:pPr>
                  <w:r>
                    <w:rPr>
                      <w:lang w:bidi="en-GB"/>
                    </w:rPr>
                    <w:t>Not frequently</w:t>
                  </w:r>
                </w:p>
              </w:tc>
            </w:tr>
          </w:tbl>
          <w:p w14:paraId="05C977C0" w14:textId="533F4A8E" w:rsidR="006E0BDE" w:rsidRPr="00883B22" w:rsidRDefault="006E0BDE">
            <w:pPr>
              <w:pStyle w:val="Heading2"/>
            </w:pPr>
            <w:r w:rsidRPr="00883B22">
              <w:rPr>
                <w:lang w:bidi="en-GB"/>
              </w:rPr>
              <w:t>W</w:t>
            </w:r>
            <w:r w:rsidR="009E7B53">
              <w:rPr>
                <w:lang w:bidi="en-GB"/>
              </w:rPr>
              <w:t>hat sort of information would you like to see on an artist’s website?</w:t>
            </w:r>
          </w:p>
          <w:p w14:paraId="1D03B6C7" w14:textId="5E27B761" w:rsidR="006E0BDE" w:rsidRPr="00883B22" w:rsidRDefault="009E7B53">
            <w:pPr>
              <w:pStyle w:val="Rating"/>
            </w:pPr>
            <w:r>
              <w:rPr>
                <w:lang w:bidi="en-GB"/>
              </w:rPr>
              <w:t>Artist’s bio</w:t>
            </w:r>
            <w:r w:rsidR="006E0BDE" w:rsidRPr="00883B22">
              <w:rPr>
                <w:lang w:bidi="en-GB"/>
              </w:rPr>
              <w:tab/>
            </w:r>
            <w:sdt>
              <w:sdtPr>
                <w:id w:val="-144823687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E0BDE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6E0BDE" w:rsidRPr="00883B22">
              <w:rPr>
                <w:lang w:bidi="en-GB"/>
              </w:rPr>
              <w:t xml:space="preserve"> </w:t>
            </w:r>
          </w:p>
          <w:p w14:paraId="3287A259" w14:textId="258278FE" w:rsidR="006E0BDE" w:rsidRPr="00883B22" w:rsidRDefault="009E7B53">
            <w:pPr>
              <w:pStyle w:val="Rating"/>
            </w:pPr>
            <w:r>
              <w:rPr>
                <w:lang w:bidi="en-GB"/>
              </w:rPr>
              <w:t>A statement by the artist</w:t>
            </w:r>
            <w:r w:rsidR="006E0BDE" w:rsidRPr="00883B22">
              <w:rPr>
                <w:lang w:bidi="en-GB"/>
              </w:rPr>
              <w:tab/>
            </w:r>
            <w:sdt>
              <w:sdtPr>
                <w:id w:val="71115711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E0BDE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6E0BDE" w:rsidRPr="00883B22">
              <w:rPr>
                <w:lang w:bidi="en-GB"/>
              </w:rPr>
              <w:t xml:space="preserve"> </w:t>
            </w:r>
          </w:p>
          <w:p w14:paraId="186BF0B3" w14:textId="20F1B8B4" w:rsidR="006E0BDE" w:rsidRDefault="009E7B53">
            <w:pPr>
              <w:pStyle w:val="Rating"/>
              <w:rPr>
                <w:lang w:bidi="en-GB"/>
              </w:rPr>
            </w:pPr>
            <w:r>
              <w:rPr>
                <w:lang w:bidi="en-GB"/>
              </w:rPr>
              <w:t>Details of an exhibition</w:t>
            </w:r>
            <w:r w:rsidR="006E0BDE" w:rsidRPr="00883B22">
              <w:rPr>
                <w:lang w:bidi="en-GB"/>
              </w:rPr>
              <w:tab/>
            </w:r>
            <w:sdt>
              <w:sdtPr>
                <w:id w:val="18365700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E0BDE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6E0BDE" w:rsidRPr="00883B22">
              <w:rPr>
                <w:lang w:bidi="en-GB"/>
              </w:rPr>
              <w:t xml:space="preserve"> </w:t>
            </w:r>
          </w:p>
          <w:p w14:paraId="33273C79" w14:textId="75738783" w:rsidR="009E7B53" w:rsidRDefault="009E7B53" w:rsidP="009E7B53">
            <w:pPr>
              <w:pStyle w:val="Rating"/>
              <w:rPr>
                <w:lang w:bidi="en-GB"/>
              </w:rPr>
            </w:pPr>
            <w:r>
              <w:rPr>
                <w:lang w:bidi="en-GB"/>
              </w:rPr>
              <w:t>Prices</w:t>
            </w:r>
            <w:r w:rsidRPr="00883B22">
              <w:rPr>
                <w:lang w:bidi="en-GB"/>
              </w:rPr>
              <w:tab/>
            </w:r>
            <w:sdt>
              <w:sdtPr>
                <w:id w:val="-27964102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83B22">
                  <w:rPr>
                    <w:lang w:bidi="en-GB"/>
                  </w:rPr>
                  <w:sym w:font="Wingdings" w:char="F0A8"/>
                </w:r>
              </w:sdtContent>
            </w:sdt>
            <w:r w:rsidRPr="00883B22">
              <w:rPr>
                <w:lang w:bidi="en-GB"/>
              </w:rPr>
              <w:t xml:space="preserve"> </w:t>
            </w:r>
          </w:p>
          <w:p w14:paraId="74478AF8" w14:textId="4C97888E" w:rsidR="009E7B53" w:rsidRDefault="009E7B53">
            <w:pPr>
              <w:pStyle w:val="Rating"/>
              <w:rPr>
                <w:lang w:bidi="en-GB"/>
              </w:rPr>
            </w:pPr>
            <w:r>
              <w:rPr>
                <w:lang w:bidi="en-GB"/>
              </w:rPr>
              <w:t xml:space="preserve">Other             </w:t>
            </w:r>
          </w:p>
          <w:p w14:paraId="437A6298" w14:textId="20F462F7" w:rsidR="006E0BDE" w:rsidRPr="00883B22" w:rsidRDefault="009E7B53" w:rsidP="009E7B53">
            <w:pPr>
              <w:pStyle w:val="Heading2"/>
            </w:pPr>
            <w:r>
              <w:rPr>
                <w:lang w:bidi="en-GB"/>
              </w:rPr>
              <w:t>Would you like to view the artist’s entire portfolio online or a selection of their best work?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5885"/>
              <w:gridCol w:w="3654"/>
            </w:tblGrid>
            <w:tr w:rsidR="006E0BDE" w:rsidRPr="00883B22" w14:paraId="2D373D71" w14:textId="77777777" w:rsidTr="009E7B53">
              <w:trPr>
                <w:trHeight w:val="60"/>
              </w:trPr>
              <w:tc>
                <w:tcPr>
                  <w:tcW w:w="2635" w:type="dxa"/>
                </w:tcPr>
                <w:p w14:paraId="7D5127E9" w14:textId="77777777" w:rsidR="009E7B53" w:rsidRPr="00883B22" w:rsidRDefault="009E7B53" w:rsidP="009E7B53">
                  <w:pPr>
                    <w:pStyle w:val="Rating"/>
                  </w:pPr>
                  <w:r>
                    <w:rPr>
                      <w:lang w:bidi="en-GB"/>
                    </w:rPr>
                    <w:t>Artist’s bio</w:t>
                  </w:r>
                  <w:r w:rsidRPr="00883B22">
                    <w:rPr>
                      <w:lang w:bidi="en-GB"/>
                    </w:rPr>
                    <w:tab/>
                  </w:r>
                  <w:sdt>
                    <w:sdtPr>
                      <w:id w:val="-1756428792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Pr="00883B22">
                        <w:rPr>
                          <w:lang w:bidi="en-GB"/>
                        </w:rPr>
                        <w:sym w:font="Wingdings" w:char="F0A8"/>
                      </w:r>
                    </w:sdtContent>
                  </w:sdt>
                  <w:r w:rsidRPr="00883B22">
                    <w:rPr>
                      <w:lang w:bidi="en-GB"/>
                    </w:rPr>
                    <w:t xml:space="preserve"> </w:t>
                  </w:r>
                </w:p>
                <w:p w14:paraId="49254998" w14:textId="7D7E127A" w:rsidR="006E0BDE" w:rsidRPr="00883B22" w:rsidRDefault="009E7B53" w:rsidP="009E7B53">
                  <w:pPr>
                    <w:pStyle w:val="Rating"/>
                  </w:pPr>
                  <w:r>
                    <w:rPr>
                      <w:lang w:bidi="en-GB"/>
                    </w:rPr>
                    <w:t>A statement by the artist</w:t>
                  </w:r>
                  <w:r w:rsidRPr="00883B22">
                    <w:rPr>
                      <w:lang w:bidi="en-GB"/>
                    </w:rPr>
                    <w:tab/>
                  </w:r>
                  <w:sdt>
                    <w:sdtPr>
                      <w:id w:val="-141168576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Pr="00883B22">
                        <w:rPr>
                          <w:lang w:bidi="en-GB"/>
                        </w:rPr>
                        <w:sym w:font="Wingdings" w:char="F0A8"/>
                      </w:r>
                    </w:sdtContent>
                  </w:sdt>
                  <w:r w:rsidRPr="00883B22">
                    <w:rPr>
                      <w:lang w:bidi="en-GB"/>
                    </w:rPr>
                    <w:t xml:space="preserve"> </w:t>
                  </w:r>
                </w:p>
              </w:tc>
              <w:tc>
                <w:tcPr>
                  <w:tcW w:w="2635" w:type="dxa"/>
                </w:tcPr>
                <w:p w14:paraId="36852708" w14:textId="53877A1D" w:rsidR="006E0BDE" w:rsidRPr="00883B22" w:rsidRDefault="006E0BDE">
                  <w:pPr>
                    <w:pStyle w:val="NoSpacing"/>
                    <w:jc w:val="right"/>
                  </w:pPr>
                </w:p>
              </w:tc>
            </w:tr>
          </w:tbl>
          <w:p w14:paraId="7080A060" w14:textId="77777777" w:rsidR="0021334D" w:rsidRPr="00883B22" w:rsidRDefault="0021334D" w:rsidP="0021334D">
            <w:pPr>
              <w:pStyle w:val="Heading2"/>
            </w:pPr>
            <w:r>
              <w:rPr>
                <w:lang w:bidi="en-GB"/>
              </w:rPr>
              <w:t>When visiting an artist’s website, how important is it to you that the artist includes their personal story or creative process?</w:t>
            </w:r>
          </w:p>
          <w:p w14:paraId="1195784A" w14:textId="77777777" w:rsidR="0021334D" w:rsidRPr="00883B22" w:rsidRDefault="00000000" w:rsidP="0021334D">
            <w:pPr>
              <w:pStyle w:val="Ratings1-5"/>
            </w:pPr>
            <w:sdt>
              <w:sdtPr>
                <w:id w:val="-24310742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21334D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21334D" w:rsidRPr="00883B22">
              <w:rPr>
                <w:lang w:bidi="en-GB"/>
              </w:rPr>
              <w:t xml:space="preserve"> 1</w:t>
            </w:r>
            <w:r w:rsidR="0021334D" w:rsidRPr="00883B22">
              <w:rPr>
                <w:lang w:bidi="en-GB"/>
              </w:rPr>
              <w:tab/>
            </w:r>
            <w:sdt>
              <w:sdtPr>
                <w:id w:val="200238398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21334D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21334D" w:rsidRPr="00883B22">
              <w:rPr>
                <w:lang w:bidi="en-GB"/>
              </w:rPr>
              <w:t xml:space="preserve"> 2</w:t>
            </w:r>
            <w:r w:rsidR="0021334D" w:rsidRPr="00883B22">
              <w:rPr>
                <w:lang w:bidi="en-GB"/>
              </w:rPr>
              <w:tab/>
            </w:r>
            <w:sdt>
              <w:sdtPr>
                <w:id w:val="-117680218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21334D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21334D" w:rsidRPr="00883B22">
              <w:rPr>
                <w:lang w:bidi="en-GB"/>
              </w:rPr>
              <w:t xml:space="preserve"> 3</w:t>
            </w:r>
            <w:r w:rsidR="0021334D" w:rsidRPr="00883B22">
              <w:rPr>
                <w:lang w:bidi="en-GB"/>
              </w:rPr>
              <w:tab/>
            </w:r>
            <w:sdt>
              <w:sdtPr>
                <w:id w:val="-100844472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21334D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21334D" w:rsidRPr="00883B22">
              <w:rPr>
                <w:lang w:bidi="en-GB"/>
              </w:rPr>
              <w:t xml:space="preserve"> 4</w:t>
            </w:r>
            <w:r w:rsidR="0021334D" w:rsidRPr="00883B22">
              <w:rPr>
                <w:lang w:bidi="en-GB"/>
              </w:rPr>
              <w:tab/>
            </w:r>
            <w:sdt>
              <w:sdtPr>
                <w:id w:val="39231936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21334D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21334D" w:rsidRPr="00883B22">
              <w:rPr>
                <w:lang w:bidi="en-GB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4769"/>
              <w:gridCol w:w="4770"/>
            </w:tblGrid>
            <w:tr w:rsidR="0021334D" w:rsidRPr="00883B22" w14:paraId="0955B7B0" w14:textId="77777777" w:rsidTr="00501F9B">
              <w:tc>
                <w:tcPr>
                  <w:tcW w:w="2635" w:type="dxa"/>
                </w:tcPr>
                <w:p w14:paraId="2E347AA3" w14:textId="56545C3F" w:rsidR="0021334D" w:rsidRPr="00883B22" w:rsidRDefault="0021334D" w:rsidP="0021334D">
                  <w:pPr>
                    <w:pStyle w:val="NoSpacing"/>
                  </w:pPr>
                  <w:r>
                    <w:rPr>
                      <w:lang w:bidi="en-GB"/>
                    </w:rPr>
                    <w:t>Very important</w:t>
                  </w:r>
                </w:p>
              </w:tc>
              <w:tc>
                <w:tcPr>
                  <w:tcW w:w="2635" w:type="dxa"/>
                </w:tcPr>
                <w:p w14:paraId="2E518B32" w14:textId="4A7C8ADE" w:rsidR="0021334D" w:rsidRPr="00883B22" w:rsidRDefault="0021334D" w:rsidP="0021334D">
                  <w:pPr>
                    <w:pStyle w:val="NoSpacing"/>
                    <w:jc w:val="right"/>
                  </w:pPr>
                  <w:r>
                    <w:rPr>
                      <w:lang w:bidi="en-GB"/>
                    </w:rPr>
                    <w:t>Not important</w:t>
                  </w:r>
                </w:p>
              </w:tc>
            </w:tr>
          </w:tbl>
          <w:p w14:paraId="45FD0EE8" w14:textId="77777777" w:rsidR="0021334D" w:rsidRPr="00883B22" w:rsidRDefault="0021334D" w:rsidP="0021334D">
            <w:pPr>
              <w:pStyle w:val="Heading2"/>
            </w:pPr>
            <w:r>
              <w:rPr>
                <w:lang w:bidi="en-GB"/>
              </w:rPr>
              <w:t>Have you ever purchased art from an artist’s website?</w:t>
            </w:r>
          </w:p>
          <w:p w14:paraId="1831A357" w14:textId="77777777" w:rsidR="0021334D" w:rsidRDefault="0021334D" w:rsidP="0021334D">
            <w:pPr>
              <w:pStyle w:val="Rating"/>
              <w:rPr>
                <w:lang w:bidi="en-GB"/>
              </w:rPr>
            </w:pPr>
            <w:r>
              <w:rPr>
                <w:lang w:bidi="en-GB"/>
              </w:rPr>
              <w:t>Yes</w:t>
            </w:r>
            <w:r w:rsidRPr="00883B22">
              <w:rPr>
                <w:lang w:bidi="en-GB"/>
              </w:rPr>
              <w:tab/>
            </w:r>
            <w:sdt>
              <w:sdtPr>
                <w:id w:val="-117904152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83B22">
                  <w:rPr>
                    <w:lang w:bidi="en-GB"/>
                  </w:rPr>
                  <w:sym w:font="Wingdings" w:char="F0A8"/>
                </w:r>
              </w:sdtContent>
            </w:sdt>
            <w:r w:rsidRPr="00883B22">
              <w:rPr>
                <w:lang w:bidi="en-GB"/>
              </w:rPr>
              <w:t xml:space="preserve"> </w:t>
            </w:r>
          </w:p>
          <w:p w14:paraId="4353F7E7" w14:textId="77777777" w:rsidR="0021334D" w:rsidRPr="00883B22" w:rsidRDefault="0021334D" w:rsidP="0021334D">
            <w:pPr>
              <w:pStyle w:val="Rating"/>
            </w:pPr>
            <w:r>
              <w:rPr>
                <w:lang w:bidi="en-GB"/>
              </w:rPr>
              <w:t>No</w:t>
            </w:r>
            <w:r w:rsidRPr="00883B22">
              <w:rPr>
                <w:lang w:bidi="en-GB"/>
              </w:rPr>
              <w:tab/>
            </w:r>
            <w:sdt>
              <w:sdtPr>
                <w:id w:val="177829519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83B22">
                  <w:rPr>
                    <w:lang w:bidi="en-GB"/>
                  </w:rPr>
                  <w:sym w:font="Wingdings" w:char="F0A8"/>
                </w:r>
              </w:sdtContent>
            </w:sdt>
            <w:r w:rsidRPr="00883B22">
              <w:rPr>
                <w:lang w:bidi="en-GB"/>
              </w:rPr>
              <w:t xml:space="preserve"> </w:t>
            </w:r>
          </w:p>
          <w:p w14:paraId="73F0322C" w14:textId="0E9BC7F0" w:rsidR="006E0BDE" w:rsidRPr="00883B22" w:rsidRDefault="005D046B" w:rsidP="005D046B">
            <w:pPr>
              <w:pStyle w:val="Heading2"/>
            </w:pPr>
            <w:r>
              <w:rPr>
                <w:lang w:bidi="en-GB"/>
              </w:rPr>
              <w:t>If yes, how would you describe your experience?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4769"/>
              <w:gridCol w:w="4770"/>
            </w:tblGrid>
            <w:tr w:rsidR="006E0BDE" w:rsidRPr="00883B22" w14:paraId="1ACA15A5" w14:textId="77777777">
              <w:tc>
                <w:tcPr>
                  <w:tcW w:w="2635" w:type="dxa"/>
                </w:tcPr>
                <w:p w14:paraId="60C1B3A6" w14:textId="737C2EBD" w:rsidR="006E0BDE" w:rsidRPr="00883B22" w:rsidRDefault="006E0BDE">
                  <w:pPr>
                    <w:pStyle w:val="NoSpacing"/>
                  </w:pPr>
                </w:p>
              </w:tc>
              <w:tc>
                <w:tcPr>
                  <w:tcW w:w="2635" w:type="dxa"/>
                </w:tcPr>
                <w:p w14:paraId="0215D647" w14:textId="22B0CB83" w:rsidR="006E0BDE" w:rsidRPr="00883B22" w:rsidRDefault="006E0BDE" w:rsidP="005D046B">
                  <w:pPr>
                    <w:pStyle w:val="NoSpacing"/>
                  </w:pPr>
                </w:p>
              </w:tc>
            </w:tr>
          </w:tbl>
          <w:p w14:paraId="4D2E7461" w14:textId="77777777" w:rsidR="005D046B" w:rsidRPr="00883B22" w:rsidRDefault="006E0BDE" w:rsidP="005D046B">
            <w:pPr>
              <w:pStyle w:val="Heading2"/>
            </w:pPr>
            <w:r w:rsidRPr="00883B22">
              <w:rPr>
                <w:lang w:bidi="en-GB"/>
              </w:rPr>
              <w:t xml:space="preserve">How </w:t>
            </w:r>
            <w:r w:rsidR="005D046B">
              <w:rPr>
                <w:lang w:bidi="en-GB"/>
              </w:rPr>
              <w:t>important is it to you that you can see the artwork in high-quality images before buying?</w:t>
            </w:r>
          </w:p>
          <w:p w14:paraId="0A338E0D" w14:textId="77777777" w:rsidR="005D046B" w:rsidRPr="00883B22" w:rsidRDefault="00000000" w:rsidP="005D046B">
            <w:pPr>
              <w:pStyle w:val="Ratings1-5"/>
            </w:pPr>
            <w:sdt>
              <w:sdtPr>
                <w:id w:val="-15500657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D046B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5D046B" w:rsidRPr="00883B22">
              <w:rPr>
                <w:lang w:bidi="en-GB"/>
              </w:rPr>
              <w:t xml:space="preserve"> 1</w:t>
            </w:r>
            <w:r w:rsidR="005D046B" w:rsidRPr="00883B22">
              <w:rPr>
                <w:lang w:bidi="en-GB"/>
              </w:rPr>
              <w:tab/>
            </w:r>
            <w:sdt>
              <w:sdtPr>
                <w:id w:val="-103357523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D046B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5D046B" w:rsidRPr="00883B22">
              <w:rPr>
                <w:lang w:bidi="en-GB"/>
              </w:rPr>
              <w:t xml:space="preserve"> 2</w:t>
            </w:r>
            <w:r w:rsidR="005D046B" w:rsidRPr="00883B22">
              <w:rPr>
                <w:lang w:bidi="en-GB"/>
              </w:rPr>
              <w:tab/>
            </w:r>
            <w:sdt>
              <w:sdtPr>
                <w:id w:val="8389216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D046B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5D046B" w:rsidRPr="00883B22">
              <w:rPr>
                <w:lang w:bidi="en-GB"/>
              </w:rPr>
              <w:t xml:space="preserve"> 3</w:t>
            </w:r>
            <w:r w:rsidR="005D046B" w:rsidRPr="00883B22">
              <w:rPr>
                <w:lang w:bidi="en-GB"/>
              </w:rPr>
              <w:tab/>
            </w:r>
            <w:sdt>
              <w:sdtPr>
                <w:id w:val="199490168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D046B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5D046B" w:rsidRPr="00883B22">
              <w:rPr>
                <w:lang w:bidi="en-GB"/>
              </w:rPr>
              <w:t xml:space="preserve"> 4</w:t>
            </w:r>
            <w:r w:rsidR="005D046B" w:rsidRPr="00883B22">
              <w:rPr>
                <w:lang w:bidi="en-GB"/>
              </w:rPr>
              <w:tab/>
            </w:r>
            <w:sdt>
              <w:sdtPr>
                <w:id w:val="179362864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D046B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5D046B" w:rsidRPr="00883B22">
              <w:rPr>
                <w:lang w:bidi="en-GB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4769"/>
              <w:gridCol w:w="4770"/>
            </w:tblGrid>
            <w:tr w:rsidR="005D046B" w:rsidRPr="00883B22" w14:paraId="42EBA1FF" w14:textId="77777777" w:rsidTr="00501F9B">
              <w:tc>
                <w:tcPr>
                  <w:tcW w:w="2635" w:type="dxa"/>
                </w:tcPr>
                <w:p w14:paraId="76DD2FE8" w14:textId="77777777" w:rsidR="005D046B" w:rsidRPr="00883B22" w:rsidRDefault="005D046B" w:rsidP="005D046B">
                  <w:pPr>
                    <w:pStyle w:val="NoSpacing"/>
                  </w:pPr>
                  <w:r>
                    <w:rPr>
                      <w:lang w:bidi="en-GB"/>
                    </w:rPr>
                    <w:t>Very important</w:t>
                  </w:r>
                </w:p>
              </w:tc>
              <w:tc>
                <w:tcPr>
                  <w:tcW w:w="2635" w:type="dxa"/>
                </w:tcPr>
                <w:p w14:paraId="1E83D769" w14:textId="77777777" w:rsidR="005D046B" w:rsidRPr="00883B22" w:rsidRDefault="005D046B" w:rsidP="005D046B">
                  <w:pPr>
                    <w:pStyle w:val="NoSpacing"/>
                    <w:jc w:val="right"/>
                  </w:pPr>
                  <w:r>
                    <w:rPr>
                      <w:lang w:bidi="en-GB"/>
                    </w:rPr>
                    <w:t>Not important</w:t>
                  </w:r>
                </w:p>
              </w:tc>
            </w:tr>
          </w:tbl>
          <w:p w14:paraId="148C9743" w14:textId="64B29F15" w:rsidR="006E0BDE" w:rsidRPr="00883B22" w:rsidRDefault="006E0BDE">
            <w:pPr>
              <w:pStyle w:val="Multiplechoice2"/>
            </w:pPr>
          </w:p>
        </w:tc>
        <w:tc>
          <w:tcPr>
            <w:tcW w:w="783" w:type="dxa"/>
          </w:tcPr>
          <w:p w14:paraId="7093A04E" w14:textId="77777777" w:rsidR="006E0BDE" w:rsidRPr="00883B22" w:rsidRDefault="006E0BDE"/>
        </w:tc>
      </w:tr>
      <w:tr w:rsidR="009E7B53" w:rsidRPr="00883B22" w14:paraId="60DDCDF1" w14:textId="77777777" w:rsidTr="006E0BDE">
        <w:tc>
          <w:tcPr>
            <w:tcW w:w="9540" w:type="dxa"/>
          </w:tcPr>
          <w:p w14:paraId="28140930" w14:textId="77777777" w:rsidR="009E7B53" w:rsidRDefault="009E7B53">
            <w:pPr>
              <w:pStyle w:val="Title"/>
            </w:pPr>
          </w:p>
        </w:tc>
        <w:tc>
          <w:tcPr>
            <w:tcW w:w="783" w:type="dxa"/>
          </w:tcPr>
          <w:p w14:paraId="23B138D3" w14:textId="77777777" w:rsidR="009E7B53" w:rsidRPr="00883B22" w:rsidRDefault="009E7B53"/>
        </w:tc>
      </w:tr>
    </w:tbl>
    <w:p w14:paraId="27E5B59E" w14:textId="77777777" w:rsidR="005D046B" w:rsidRPr="00883B22" w:rsidRDefault="00A04E6D">
      <w:pPr>
        <w:pStyle w:val="NoSpacing"/>
      </w:pPr>
      <w:r w:rsidRPr="00883B22">
        <w:rPr>
          <w:lang w:bidi="en-GB"/>
        </w:rPr>
        <w:br w:type="page"/>
      </w:r>
    </w:p>
    <w:tbl>
      <w:tblPr>
        <w:tblW w:w="4674" w:type="pct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2"/>
      </w:tblGrid>
      <w:tr w:rsidR="005D046B" w:rsidRPr="00883B22" w14:paraId="122FBA52" w14:textId="77777777" w:rsidTr="00501F9B">
        <w:tc>
          <w:tcPr>
            <w:tcW w:w="9540" w:type="dxa"/>
          </w:tcPr>
          <w:p w14:paraId="4BBFBAB3" w14:textId="25B144B6" w:rsidR="005D046B" w:rsidRPr="00883B22" w:rsidRDefault="005D046B" w:rsidP="005D046B">
            <w:pPr>
              <w:pStyle w:val="Heading2"/>
              <w:rPr>
                <w:lang w:bidi="en-GB"/>
              </w:rPr>
            </w:pPr>
            <w:r>
              <w:rPr>
                <w:lang w:bidi="en-GB"/>
              </w:rPr>
              <w:lastRenderedPageBreak/>
              <w:t>How important is it to you that the website provides detailed information about the artwork?</w:t>
            </w:r>
          </w:p>
          <w:p w14:paraId="156A3547" w14:textId="77777777" w:rsidR="005D046B" w:rsidRPr="00883B22" w:rsidRDefault="00000000" w:rsidP="005D046B">
            <w:pPr>
              <w:pStyle w:val="Ratings1-5"/>
            </w:pPr>
            <w:sdt>
              <w:sdtPr>
                <w:id w:val="-25868463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D046B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5D046B" w:rsidRPr="00883B22">
              <w:rPr>
                <w:lang w:bidi="en-GB"/>
              </w:rPr>
              <w:t xml:space="preserve"> 1</w:t>
            </w:r>
            <w:r w:rsidR="005D046B" w:rsidRPr="00883B22">
              <w:rPr>
                <w:lang w:bidi="en-GB"/>
              </w:rPr>
              <w:tab/>
            </w:r>
            <w:sdt>
              <w:sdtPr>
                <w:id w:val="-157527417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D046B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5D046B" w:rsidRPr="00883B22">
              <w:rPr>
                <w:lang w:bidi="en-GB"/>
              </w:rPr>
              <w:t xml:space="preserve"> 2</w:t>
            </w:r>
            <w:r w:rsidR="005D046B" w:rsidRPr="00883B22">
              <w:rPr>
                <w:lang w:bidi="en-GB"/>
              </w:rPr>
              <w:tab/>
            </w:r>
            <w:sdt>
              <w:sdtPr>
                <w:id w:val="-147090289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D046B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5D046B" w:rsidRPr="00883B22">
              <w:rPr>
                <w:lang w:bidi="en-GB"/>
              </w:rPr>
              <w:t xml:space="preserve"> 3</w:t>
            </w:r>
            <w:r w:rsidR="005D046B" w:rsidRPr="00883B22">
              <w:rPr>
                <w:lang w:bidi="en-GB"/>
              </w:rPr>
              <w:tab/>
            </w:r>
            <w:sdt>
              <w:sdtPr>
                <w:id w:val="-128703912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D046B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5D046B" w:rsidRPr="00883B22">
              <w:rPr>
                <w:lang w:bidi="en-GB"/>
              </w:rPr>
              <w:t xml:space="preserve"> 4</w:t>
            </w:r>
            <w:r w:rsidR="005D046B" w:rsidRPr="00883B22">
              <w:rPr>
                <w:lang w:bidi="en-GB"/>
              </w:rPr>
              <w:tab/>
            </w:r>
            <w:sdt>
              <w:sdtPr>
                <w:id w:val="-199508985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D046B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5D046B" w:rsidRPr="00883B22">
              <w:rPr>
                <w:lang w:bidi="en-GB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5161"/>
              <w:gridCol w:w="5161"/>
            </w:tblGrid>
            <w:tr w:rsidR="005D046B" w:rsidRPr="00883B22" w14:paraId="552FCBFB" w14:textId="77777777" w:rsidTr="00501F9B">
              <w:tc>
                <w:tcPr>
                  <w:tcW w:w="2635" w:type="dxa"/>
                </w:tcPr>
                <w:p w14:paraId="268AACE0" w14:textId="77777777" w:rsidR="005D046B" w:rsidRPr="00883B22" w:rsidRDefault="005D046B" w:rsidP="005D046B">
                  <w:pPr>
                    <w:pStyle w:val="NoSpacing"/>
                  </w:pPr>
                  <w:r>
                    <w:rPr>
                      <w:lang w:bidi="en-GB"/>
                    </w:rPr>
                    <w:t>Very important</w:t>
                  </w:r>
                </w:p>
              </w:tc>
              <w:tc>
                <w:tcPr>
                  <w:tcW w:w="2635" w:type="dxa"/>
                </w:tcPr>
                <w:p w14:paraId="3116DD2D" w14:textId="77777777" w:rsidR="005D046B" w:rsidRPr="00883B22" w:rsidRDefault="005D046B" w:rsidP="005D046B">
                  <w:pPr>
                    <w:pStyle w:val="NoSpacing"/>
                    <w:jc w:val="right"/>
                  </w:pPr>
                  <w:r>
                    <w:rPr>
                      <w:lang w:bidi="en-GB"/>
                    </w:rPr>
                    <w:t>Not important</w:t>
                  </w:r>
                </w:p>
              </w:tc>
            </w:tr>
          </w:tbl>
          <w:p w14:paraId="23F89FD2" w14:textId="0C8A3309" w:rsidR="005D046B" w:rsidRPr="00883B22" w:rsidRDefault="005D046B" w:rsidP="00501F9B">
            <w:pPr>
              <w:pStyle w:val="Heading2"/>
            </w:pPr>
            <w:r>
              <w:rPr>
                <w:lang w:bidi="en-GB"/>
              </w:rPr>
              <w:t>How important is it to you that you can buy art directly from the artist’s website?</w:t>
            </w:r>
          </w:p>
          <w:p w14:paraId="141811E9" w14:textId="77777777" w:rsidR="005D046B" w:rsidRPr="00883B22" w:rsidRDefault="00000000" w:rsidP="00501F9B">
            <w:pPr>
              <w:pStyle w:val="Ratings1-5"/>
            </w:pPr>
            <w:sdt>
              <w:sdtPr>
                <w:id w:val="-80176923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D046B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5D046B" w:rsidRPr="00883B22">
              <w:rPr>
                <w:lang w:bidi="en-GB"/>
              </w:rPr>
              <w:t xml:space="preserve"> 1</w:t>
            </w:r>
            <w:r w:rsidR="005D046B" w:rsidRPr="00883B22">
              <w:rPr>
                <w:lang w:bidi="en-GB"/>
              </w:rPr>
              <w:tab/>
            </w:r>
            <w:sdt>
              <w:sdtPr>
                <w:id w:val="153923924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D046B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5D046B" w:rsidRPr="00883B22">
              <w:rPr>
                <w:lang w:bidi="en-GB"/>
              </w:rPr>
              <w:t xml:space="preserve"> 2</w:t>
            </w:r>
            <w:r w:rsidR="005D046B" w:rsidRPr="00883B22">
              <w:rPr>
                <w:lang w:bidi="en-GB"/>
              </w:rPr>
              <w:tab/>
            </w:r>
            <w:sdt>
              <w:sdtPr>
                <w:id w:val="133072210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D046B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5D046B" w:rsidRPr="00883B22">
              <w:rPr>
                <w:lang w:bidi="en-GB"/>
              </w:rPr>
              <w:t xml:space="preserve"> 3</w:t>
            </w:r>
            <w:r w:rsidR="005D046B" w:rsidRPr="00883B22">
              <w:rPr>
                <w:lang w:bidi="en-GB"/>
              </w:rPr>
              <w:tab/>
            </w:r>
            <w:sdt>
              <w:sdtPr>
                <w:id w:val="160176682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D046B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5D046B" w:rsidRPr="00883B22">
              <w:rPr>
                <w:lang w:bidi="en-GB"/>
              </w:rPr>
              <w:t xml:space="preserve"> 4</w:t>
            </w:r>
            <w:r w:rsidR="005D046B" w:rsidRPr="00883B22">
              <w:rPr>
                <w:lang w:bidi="en-GB"/>
              </w:rPr>
              <w:tab/>
            </w:r>
            <w:sdt>
              <w:sdtPr>
                <w:id w:val="-13952784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D046B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5D046B" w:rsidRPr="00883B22">
              <w:rPr>
                <w:lang w:bidi="en-GB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5161"/>
              <w:gridCol w:w="5161"/>
            </w:tblGrid>
            <w:tr w:rsidR="005D046B" w:rsidRPr="00883B22" w14:paraId="7388F4AC" w14:textId="77777777" w:rsidTr="00501F9B">
              <w:tc>
                <w:tcPr>
                  <w:tcW w:w="2635" w:type="dxa"/>
                </w:tcPr>
                <w:p w14:paraId="7A73CA38" w14:textId="2E47B251" w:rsidR="005D046B" w:rsidRPr="00883B22" w:rsidRDefault="005D046B" w:rsidP="00501F9B">
                  <w:pPr>
                    <w:pStyle w:val="NoSpacing"/>
                  </w:pPr>
                  <w:r>
                    <w:rPr>
                      <w:lang w:bidi="en-GB"/>
                    </w:rPr>
                    <w:t>Very important</w:t>
                  </w:r>
                </w:p>
              </w:tc>
              <w:tc>
                <w:tcPr>
                  <w:tcW w:w="2635" w:type="dxa"/>
                </w:tcPr>
                <w:p w14:paraId="4721B77C" w14:textId="6CD82665" w:rsidR="005D046B" w:rsidRPr="00883B22" w:rsidRDefault="005D046B" w:rsidP="00501F9B">
                  <w:pPr>
                    <w:pStyle w:val="NoSpacing"/>
                    <w:jc w:val="right"/>
                  </w:pPr>
                  <w:r>
                    <w:rPr>
                      <w:lang w:bidi="en-GB"/>
                    </w:rPr>
                    <w:t>Not important</w:t>
                  </w:r>
                </w:p>
              </w:tc>
            </w:tr>
          </w:tbl>
          <w:p w14:paraId="681F6883" w14:textId="69058645" w:rsidR="005D046B" w:rsidRPr="00883B22" w:rsidRDefault="005D046B" w:rsidP="00501F9B">
            <w:pPr>
              <w:pStyle w:val="Heading2"/>
            </w:pPr>
            <w:r w:rsidRPr="00883B22">
              <w:rPr>
                <w:lang w:bidi="en-GB"/>
              </w:rPr>
              <w:t>W</w:t>
            </w:r>
            <w:r w:rsidR="00C56861">
              <w:rPr>
                <w:lang w:bidi="en-GB"/>
              </w:rPr>
              <w:t>ould you prefer a simple design or something more colourful and visually stunning?</w:t>
            </w:r>
          </w:p>
          <w:p w14:paraId="17F95783" w14:textId="2F627035" w:rsidR="005D046B" w:rsidRPr="00883B22" w:rsidRDefault="00C56861" w:rsidP="00501F9B">
            <w:pPr>
              <w:pStyle w:val="Rating"/>
            </w:pPr>
            <w:r>
              <w:rPr>
                <w:lang w:bidi="en-GB"/>
              </w:rPr>
              <w:t>Simple design</w:t>
            </w:r>
            <w:r w:rsidR="005D046B" w:rsidRPr="00883B22">
              <w:rPr>
                <w:lang w:bidi="en-GB"/>
              </w:rPr>
              <w:tab/>
            </w:r>
            <w:sdt>
              <w:sdtPr>
                <w:id w:val="55583072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D046B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5D046B" w:rsidRPr="00883B22">
              <w:rPr>
                <w:lang w:bidi="en-GB"/>
              </w:rPr>
              <w:t xml:space="preserve"> </w:t>
            </w:r>
          </w:p>
          <w:p w14:paraId="62171464" w14:textId="7FF35B5D" w:rsidR="005D046B" w:rsidRDefault="00C56861" w:rsidP="00C56861">
            <w:pPr>
              <w:pStyle w:val="Rating"/>
              <w:rPr>
                <w:lang w:bidi="en-GB"/>
              </w:rPr>
            </w:pPr>
            <w:r>
              <w:rPr>
                <w:lang w:bidi="en-GB"/>
              </w:rPr>
              <w:t>Colourful and visually stunning design</w:t>
            </w:r>
            <w:r w:rsidR="005D046B" w:rsidRPr="00883B22">
              <w:rPr>
                <w:lang w:bidi="en-GB"/>
              </w:rPr>
              <w:tab/>
            </w:r>
            <w:sdt>
              <w:sdtPr>
                <w:id w:val="161524528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D046B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5D046B" w:rsidRPr="00883B22">
              <w:rPr>
                <w:lang w:bidi="en-GB"/>
              </w:rPr>
              <w:t xml:space="preserve"> </w:t>
            </w:r>
          </w:p>
          <w:p w14:paraId="2566FB72" w14:textId="77777777" w:rsidR="00B61671" w:rsidRPr="00883B22" w:rsidRDefault="0054033A" w:rsidP="00B61671">
            <w:pPr>
              <w:pStyle w:val="Heading2"/>
            </w:pPr>
            <w:r>
              <w:rPr>
                <w:lang w:bidi="en-GB"/>
              </w:rPr>
              <w:t>How important is it to you that you can interact with the artist or comment on their work on the website?</w:t>
            </w:r>
          </w:p>
          <w:p w14:paraId="7AC90393" w14:textId="77777777" w:rsidR="00B61671" w:rsidRPr="00883B22" w:rsidRDefault="00000000" w:rsidP="00B61671">
            <w:pPr>
              <w:pStyle w:val="Ratings1-5"/>
            </w:pPr>
            <w:sdt>
              <w:sdtPr>
                <w:id w:val="178646583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61671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B61671" w:rsidRPr="00883B22">
              <w:rPr>
                <w:lang w:bidi="en-GB"/>
              </w:rPr>
              <w:t xml:space="preserve"> 1</w:t>
            </w:r>
            <w:r w:rsidR="00B61671" w:rsidRPr="00883B22">
              <w:rPr>
                <w:lang w:bidi="en-GB"/>
              </w:rPr>
              <w:tab/>
            </w:r>
            <w:sdt>
              <w:sdtPr>
                <w:id w:val="184219070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61671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B61671" w:rsidRPr="00883B22">
              <w:rPr>
                <w:lang w:bidi="en-GB"/>
              </w:rPr>
              <w:t xml:space="preserve"> 2</w:t>
            </w:r>
            <w:r w:rsidR="00B61671" w:rsidRPr="00883B22">
              <w:rPr>
                <w:lang w:bidi="en-GB"/>
              </w:rPr>
              <w:tab/>
            </w:r>
            <w:sdt>
              <w:sdtPr>
                <w:id w:val="107610391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61671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B61671" w:rsidRPr="00883B22">
              <w:rPr>
                <w:lang w:bidi="en-GB"/>
              </w:rPr>
              <w:t xml:space="preserve"> 3</w:t>
            </w:r>
            <w:r w:rsidR="00B61671" w:rsidRPr="00883B22">
              <w:rPr>
                <w:lang w:bidi="en-GB"/>
              </w:rPr>
              <w:tab/>
            </w:r>
            <w:sdt>
              <w:sdtPr>
                <w:id w:val="-164620427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61671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B61671" w:rsidRPr="00883B22">
              <w:rPr>
                <w:lang w:bidi="en-GB"/>
              </w:rPr>
              <w:t xml:space="preserve"> 4</w:t>
            </w:r>
            <w:r w:rsidR="00B61671" w:rsidRPr="00883B22">
              <w:rPr>
                <w:lang w:bidi="en-GB"/>
              </w:rPr>
              <w:tab/>
            </w:r>
            <w:sdt>
              <w:sdtPr>
                <w:id w:val="3092316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61671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B61671" w:rsidRPr="00883B22">
              <w:rPr>
                <w:lang w:bidi="en-GB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5161"/>
              <w:gridCol w:w="5161"/>
            </w:tblGrid>
            <w:tr w:rsidR="00B61671" w:rsidRPr="00883B22" w14:paraId="4136D26D" w14:textId="77777777" w:rsidTr="00501F9B">
              <w:tc>
                <w:tcPr>
                  <w:tcW w:w="2635" w:type="dxa"/>
                </w:tcPr>
                <w:p w14:paraId="0C9B2354" w14:textId="77777777" w:rsidR="00B61671" w:rsidRPr="00883B22" w:rsidRDefault="00B61671" w:rsidP="00B61671">
                  <w:pPr>
                    <w:pStyle w:val="NoSpacing"/>
                  </w:pPr>
                  <w:r>
                    <w:rPr>
                      <w:lang w:bidi="en-GB"/>
                    </w:rPr>
                    <w:t>Very important</w:t>
                  </w:r>
                </w:p>
              </w:tc>
              <w:tc>
                <w:tcPr>
                  <w:tcW w:w="2635" w:type="dxa"/>
                </w:tcPr>
                <w:p w14:paraId="36A709FC" w14:textId="77777777" w:rsidR="00B61671" w:rsidRPr="00883B22" w:rsidRDefault="00B61671" w:rsidP="00B61671">
                  <w:pPr>
                    <w:pStyle w:val="NoSpacing"/>
                    <w:jc w:val="right"/>
                  </w:pPr>
                  <w:r>
                    <w:rPr>
                      <w:lang w:bidi="en-GB"/>
                    </w:rPr>
                    <w:t>Not important</w:t>
                  </w:r>
                </w:p>
              </w:tc>
            </w:tr>
          </w:tbl>
          <w:p w14:paraId="01F28A9B" w14:textId="6F337D2E" w:rsidR="005D046B" w:rsidRPr="00883B22" w:rsidRDefault="005D046B" w:rsidP="00501F9B">
            <w:pPr>
              <w:pStyle w:val="Heading2"/>
            </w:pPr>
            <w:r>
              <w:rPr>
                <w:lang w:bidi="en-GB"/>
              </w:rPr>
              <w:t>When visiting an artist’s website, how important is it to you that the artist includes their personal story or creative process?</w:t>
            </w:r>
          </w:p>
          <w:p w14:paraId="50BBFD47" w14:textId="77777777" w:rsidR="005D046B" w:rsidRPr="00883B22" w:rsidRDefault="00000000" w:rsidP="00501F9B">
            <w:pPr>
              <w:pStyle w:val="Ratings1-5"/>
            </w:pPr>
            <w:sdt>
              <w:sdtPr>
                <w:id w:val="22156775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D046B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5D046B" w:rsidRPr="00883B22">
              <w:rPr>
                <w:lang w:bidi="en-GB"/>
              </w:rPr>
              <w:t xml:space="preserve"> 1</w:t>
            </w:r>
            <w:r w:rsidR="005D046B" w:rsidRPr="00883B22">
              <w:rPr>
                <w:lang w:bidi="en-GB"/>
              </w:rPr>
              <w:tab/>
            </w:r>
            <w:sdt>
              <w:sdtPr>
                <w:id w:val="-138826366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D046B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5D046B" w:rsidRPr="00883B22">
              <w:rPr>
                <w:lang w:bidi="en-GB"/>
              </w:rPr>
              <w:t xml:space="preserve"> 2</w:t>
            </w:r>
            <w:r w:rsidR="005D046B" w:rsidRPr="00883B22">
              <w:rPr>
                <w:lang w:bidi="en-GB"/>
              </w:rPr>
              <w:tab/>
            </w:r>
            <w:sdt>
              <w:sdtPr>
                <w:id w:val="184682697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D046B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5D046B" w:rsidRPr="00883B22">
              <w:rPr>
                <w:lang w:bidi="en-GB"/>
              </w:rPr>
              <w:t xml:space="preserve"> 3</w:t>
            </w:r>
            <w:r w:rsidR="005D046B" w:rsidRPr="00883B22">
              <w:rPr>
                <w:lang w:bidi="en-GB"/>
              </w:rPr>
              <w:tab/>
            </w:r>
            <w:sdt>
              <w:sdtPr>
                <w:id w:val="-151175640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D046B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5D046B" w:rsidRPr="00883B22">
              <w:rPr>
                <w:lang w:bidi="en-GB"/>
              </w:rPr>
              <w:t xml:space="preserve"> 4</w:t>
            </w:r>
            <w:r w:rsidR="005D046B" w:rsidRPr="00883B22">
              <w:rPr>
                <w:lang w:bidi="en-GB"/>
              </w:rPr>
              <w:tab/>
            </w:r>
            <w:sdt>
              <w:sdtPr>
                <w:id w:val="199521375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D046B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5D046B" w:rsidRPr="00883B22">
              <w:rPr>
                <w:lang w:bidi="en-GB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5161"/>
              <w:gridCol w:w="5161"/>
            </w:tblGrid>
            <w:tr w:rsidR="005D046B" w:rsidRPr="00883B22" w14:paraId="19AAA8BE" w14:textId="77777777" w:rsidTr="00501F9B">
              <w:tc>
                <w:tcPr>
                  <w:tcW w:w="2635" w:type="dxa"/>
                </w:tcPr>
                <w:p w14:paraId="56F063A3" w14:textId="77777777" w:rsidR="005D046B" w:rsidRPr="00883B22" w:rsidRDefault="005D046B" w:rsidP="00501F9B">
                  <w:pPr>
                    <w:pStyle w:val="NoSpacing"/>
                  </w:pPr>
                  <w:r>
                    <w:rPr>
                      <w:lang w:bidi="en-GB"/>
                    </w:rPr>
                    <w:t>Very important</w:t>
                  </w:r>
                </w:p>
              </w:tc>
              <w:tc>
                <w:tcPr>
                  <w:tcW w:w="2635" w:type="dxa"/>
                </w:tcPr>
                <w:p w14:paraId="5F2B42B3" w14:textId="77777777" w:rsidR="005D046B" w:rsidRPr="00883B22" w:rsidRDefault="005D046B" w:rsidP="00501F9B">
                  <w:pPr>
                    <w:pStyle w:val="NoSpacing"/>
                    <w:jc w:val="right"/>
                  </w:pPr>
                  <w:r>
                    <w:rPr>
                      <w:lang w:bidi="en-GB"/>
                    </w:rPr>
                    <w:t>Not important</w:t>
                  </w:r>
                </w:p>
              </w:tc>
            </w:tr>
          </w:tbl>
          <w:p w14:paraId="43184116" w14:textId="4C5DE7A9" w:rsidR="005D046B" w:rsidRPr="00883B22" w:rsidRDefault="005D046B" w:rsidP="00501F9B">
            <w:pPr>
              <w:pStyle w:val="Heading2"/>
            </w:pPr>
            <w:r>
              <w:rPr>
                <w:lang w:bidi="en-GB"/>
              </w:rPr>
              <w:t>H</w:t>
            </w:r>
            <w:r w:rsidR="00ED3486">
              <w:rPr>
                <w:lang w:bidi="en-GB"/>
              </w:rPr>
              <w:t>ow would you like to communicate with the artist?</w:t>
            </w:r>
          </w:p>
          <w:p w14:paraId="1485CE73" w14:textId="6CB64775" w:rsidR="005D046B" w:rsidRDefault="00ED3486" w:rsidP="00501F9B">
            <w:pPr>
              <w:pStyle w:val="Rating"/>
              <w:rPr>
                <w:lang w:bidi="en-GB"/>
              </w:rPr>
            </w:pPr>
            <w:r>
              <w:rPr>
                <w:lang w:bidi="en-GB"/>
              </w:rPr>
              <w:t>Email</w:t>
            </w:r>
            <w:r w:rsidR="005D046B" w:rsidRPr="00883B22">
              <w:rPr>
                <w:lang w:bidi="en-GB"/>
              </w:rPr>
              <w:tab/>
            </w:r>
            <w:sdt>
              <w:sdtPr>
                <w:id w:val="186324002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D046B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5D046B" w:rsidRPr="00883B22">
              <w:rPr>
                <w:lang w:bidi="en-GB"/>
              </w:rPr>
              <w:t xml:space="preserve"> </w:t>
            </w:r>
          </w:p>
          <w:p w14:paraId="6C4DC301" w14:textId="289F6B9C" w:rsidR="005D046B" w:rsidRDefault="00ED3486" w:rsidP="00501F9B">
            <w:pPr>
              <w:pStyle w:val="Rating"/>
              <w:rPr>
                <w:lang w:bidi="en-GB"/>
              </w:rPr>
            </w:pPr>
            <w:r>
              <w:rPr>
                <w:lang w:bidi="en-GB"/>
              </w:rPr>
              <w:t>Phone</w:t>
            </w:r>
            <w:r w:rsidR="005D046B" w:rsidRPr="00883B22">
              <w:rPr>
                <w:lang w:bidi="en-GB"/>
              </w:rPr>
              <w:tab/>
            </w:r>
            <w:sdt>
              <w:sdtPr>
                <w:id w:val="10700923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D046B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5D046B" w:rsidRPr="00883B22">
              <w:rPr>
                <w:lang w:bidi="en-GB"/>
              </w:rPr>
              <w:t xml:space="preserve"> </w:t>
            </w:r>
          </w:p>
          <w:p w14:paraId="36EEA00B" w14:textId="6C9098D9" w:rsidR="00ED3486" w:rsidRDefault="00ED3486" w:rsidP="00ED3486">
            <w:pPr>
              <w:pStyle w:val="Rating"/>
              <w:rPr>
                <w:lang w:bidi="en-GB"/>
              </w:rPr>
            </w:pPr>
            <w:r>
              <w:rPr>
                <w:lang w:bidi="en-GB"/>
              </w:rPr>
              <w:t>Mail</w:t>
            </w:r>
            <w:r w:rsidRPr="00883B22">
              <w:rPr>
                <w:lang w:bidi="en-GB"/>
              </w:rPr>
              <w:tab/>
            </w:r>
            <w:sdt>
              <w:sdtPr>
                <w:id w:val="175377611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83B22">
                  <w:rPr>
                    <w:lang w:bidi="en-GB"/>
                  </w:rPr>
                  <w:sym w:font="Wingdings" w:char="F0A8"/>
                </w:r>
              </w:sdtContent>
            </w:sdt>
            <w:r w:rsidRPr="00883B22">
              <w:rPr>
                <w:lang w:bidi="en-GB"/>
              </w:rPr>
              <w:t xml:space="preserve"> </w:t>
            </w:r>
          </w:p>
          <w:p w14:paraId="49B15CDD" w14:textId="42304209" w:rsidR="00ED3486" w:rsidRPr="00883B22" w:rsidRDefault="00ED3486" w:rsidP="00501F9B">
            <w:pPr>
              <w:pStyle w:val="Rating"/>
            </w:pPr>
            <w:r>
              <w:rPr>
                <w:lang w:bidi="en-GB"/>
              </w:rPr>
              <w:t>Other</w:t>
            </w:r>
          </w:p>
          <w:p w14:paraId="7E3EE429" w14:textId="1EBE4F32" w:rsidR="005D046B" w:rsidRDefault="00802BF0" w:rsidP="00501F9B">
            <w:pPr>
              <w:pStyle w:val="Heading2"/>
              <w:rPr>
                <w:lang w:bidi="en-GB"/>
              </w:rPr>
            </w:pPr>
            <w:r>
              <w:rPr>
                <w:lang w:bidi="en-GB"/>
              </w:rPr>
              <w:t>What kind of social media integration do you like to see on an artist’s website?</w:t>
            </w:r>
          </w:p>
          <w:p w14:paraId="2F280F4C" w14:textId="697DD6B7" w:rsidR="00802BF0" w:rsidRDefault="00E37975" w:rsidP="00802BF0">
            <w:pPr>
              <w:pStyle w:val="Rating"/>
              <w:rPr>
                <w:lang w:bidi="en-GB"/>
              </w:rPr>
            </w:pPr>
            <w:r>
              <w:rPr>
                <w:lang w:bidi="en-GB"/>
              </w:rPr>
              <w:t>Facebook</w:t>
            </w:r>
            <w:r w:rsidR="00802BF0" w:rsidRPr="00883B22">
              <w:rPr>
                <w:lang w:bidi="en-GB"/>
              </w:rPr>
              <w:tab/>
            </w:r>
            <w:sdt>
              <w:sdtPr>
                <w:id w:val="189808661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802BF0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802BF0" w:rsidRPr="00883B22">
              <w:rPr>
                <w:lang w:bidi="en-GB"/>
              </w:rPr>
              <w:t xml:space="preserve"> </w:t>
            </w:r>
          </w:p>
          <w:p w14:paraId="2EDFACC7" w14:textId="0E6BEB11" w:rsidR="00802BF0" w:rsidRDefault="00E37975" w:rsidP="00802BF0">
            <w:pPr>
              <w:pStyle w:val="Rating"/>
              <w:rPr>
                <w:lang w:bidi="en-GB"/>
              </w:rPr>
            </w:pPr>
            <w:r>
              <w:rPr>
                <w:lang w:bidi="en-GB"/>
              </w:rPr>
              <w:t>Twitter</w:t>
            </w:r>
            <w:r w:rsidR="00802BF0" w:rsidRPr="00883B22">
              <w:rPr>
                <w:lang w:bidi="en-GB"/>
              </w:rPr>
              <w:tab/>
            </w:r>
            <w:sdt>
              <w:sdtPr>
                <w:id w:val="-90590393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802BF0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802BF0" w:rsidRPr="00883B22">
              <w:rPr>
                <w:lang w:bidi="en-GB"/>
              </w:rPr>
              <w:t xml:space="preserve"> </w:t>
            </w:r>
          </w:p>
          <w:p w14:paraId="55F423C9" w14:textId="28108FF3" w:rsidR="00802BF0" w:rsidRDefault="00E37975" w:rsidP="00802BF0">
            <w:pPr>
              <w:pStyle w:val="Rating"/>
              <w:rPr>
                <w:lang w:bidi="en-GB"/>
              </w:rPr>
            </w:pPr>
            <w:r>
              <w:rPr>
                <w:lang w:bidi="en-GB"/>
              </w:rPr>
              <w:t>Instagram</w:t>
            </w:r>
            <w:r w:rsidR="00802BF0" w:rsidRPr="00883B22">
              <w:rPr>
                <w:lang w:bidi="en-GB"/>
              </w:rPr>
              <w:tab/>
            </w:r>
            <w:sdt>
              <w:sdtPr>
                <w:id w:val="-5794823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802BF0" w:rsidRPr="00883B22">
                  <w:rPr>
                    <w:lang w:bidi="en-GB"/>
                  </w:rPr>
                  <w:sym w:font="Wingdings" w:char="F0A8"/>
                </w:r>
              </w:sdtContent>
            </w:sdt>
            <w:r w:rsidR="00802BF0" w:rsidRPr="00883B22">
              <w:rPr>
                <w:lang w:bidi="en-GB"/>
              </w:rPr>
              <w:t xml:space="preserve"> </w:t>
            </w:r>
          </w:p>
          <w:p w14:paraId="05F0F2F4" w14:textId="33932BE9" w:rsidR="00802BF0" w:rsidRPr="00802BF0" w:rsidRDefault="00802BF0" w:rsidP="00802BF0">
            <w:pPr>
              <w:pStyle w:val="Rating"/>
            </w:pPr>
            <w:r>
              <w:rPr>
                <w:lang w:bidi="en-GB"/>
              </w:rPr>
              <w:t>Other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5161"/>
              <w:gridCol w:w="5161"/>
            </w:tblGrid>
            <w:tr w:rsidR="005D046B" w:rsidRPr="00883B22" w14:paraId="6FF92290" w14:textId="77777777" w:rsidTr="00501F9B">
              <w:tc>
                <w:tcPr>
                  <w:tcW w:w="2635" w:type="dxa"/>
                </w:tcPr>
                <w:p w14:paraId="4DC40130" w14:textId="77777777" w:rsidR="005D046B" w:rsidRPr="00883B22" w:rsidRDefault="005D046B" w:rsidP="00501F9B">
                  <w:pPr>
                    <w:pStyle w:val="NoSpacing"/>
                  </w:pPr>
                </w:p>
              </w:tc>
              <w:tc>
                <w:tcPr>
                  <w:tcW w:w="2635" w:type="dxa"/>
                </w:tcPr>
                <w:p w14:paraId="736E77DC" w14:textId="77777777" w:rsidR="005D046B" w:rsidRPr="00883B22" w:rsidRDefault="005D046B" w:rsidP="00501F9B">
                  <w:pPr>
                    <w:pStyle w:val="NoSpacing"/>
                  </w:pPr>
                </w:p>
              </w:tc>
            </w:tr>
          </w:tbl>
          <w:p w14:paraId="6F941500" w14:textId="77777777" w:rsidR="00802BF0" w:rsidRDefault="00802BF0" w:rsidP="00802BF0">
            <w:pPr>
              <w:pStyle w:val="Heading2"/>
            </w:pPr>
            <w:r>
              <w:rPr>
                <w:lang w:bidi="en-GB"/>
              </w:rPr>
              <w:t>Are there any more features or details that we haven’t covered that you would like to see on an artist’s website</w:t>
            </w:r>
            <w:r>
              <w:t>?</w:t>
            </w:r>
          </w:p>
          <w:p w14:paraId="2F5462AA" w14:textId="77777777" w:rsidR="005D046B" w:rsidRDefault="005D046B" w:rsidP="00802BF0">
            <w:pPr>
              <w:pStyle w:val="Heading2"/>
              <w:rPr>
                <w:lang w:bidi="en-GB"/>
              </w:rPr>
            </w:pPr>
            <w:r w:rsidRPr="00883B22">
              <w:rPr>
                <w:lang w:bidi="en-GB"/>
              </w:rPr>
              <w:t xml:space="preserve"> </w:t>
            </w:r>
          </w:p>
          <w:p w14:paraId="39B83261" w14:textId="77777777" w:rsidR="00D918DA" w:rsidRDefault="00D918DA" w:rsidP="00D918DA">
            <w:pPr>
              <w:rPr>
                <w:lang w:bidi="en-GB"/>
              </w:rPr>
            </w:pPr>
          </w:p>
          <w:p w14:paraId="7AD6816A" w14:textId="21F5F67D" w:rsidR="00D918DA" w:rsidRPr="00D918DA" w:rsidRDefault="00D918DA" w:rsidP="00D918DA">
            <w:pPr>
              <w:rPr>
                <w:lang w:bidi="en-GB"/>
              </w:rPr>
            </w:pPr>
            <w:r>
              <w:rPr>
                <w:rStyle w:val="normaltextrun"/>
                <w:rFonts w:ascii="Century Gothic" w:hAnsi="Century Gothic"/>
                <w:color w:val="000000"/>
                <w:shd w:val="clear" w:color="auto" w:fill="FFFFFF"/>
              </w:rPr>
              <w:t>Thank you for taking the time to participate in this survey and for helping us to improve the artist's online experience!</w:t>
            </w:r>
            <w:r>
              <w:rPr>
                <w:rStyle w:val="eop"/>
                <w:rFonts w:ascii="Century Gothic" w:hAnsi="Century Gothic"/>
                <w:color w:val="000000"/>
                <w:shd w:val="clear" w:color="auto" w:fill="FFFFFF"/>
              </w:rPr>
              <w:t> </w:t>
            </w:r>
          </w:p>
        </w:tc>
      </w:tr>
      <w:tr w:rsidR="005D046B" w14:paraId="70DA8883" w14:textId="77777777" w:rsidTr="00501F9B">
        <w:tc>
          <w:tcPr>
            <w:tcW w:w="9540" w:type="dxa"/>
          </w:tcPr>
          <w:p w14:paraId="4C0B842D" w14:textId="77777777" w:rsidR="005D046B" w:rsidRDefault="005D046B" w:rsidP="00501F9B">
            <w:pPr>
              <w:pStyle w:val="Title"/>
            </w:pPr>
          </w:p>
        </w:tc>
      </w:tr>
    </w:tbl>
    <w:p w14:paraId="77B86DE1" w14:textId="21146EA7" w:rsidR="0053533D" w:rsidRPr="00883B22" w:rsidRDefault="0053533D">
      <w:pPr>
        <w:pStyle w:val="NoSpacing"/>
      </w:pPr>
    </w:p>
    <w:sectPr w:rsidR="0053533D" w:rsidRPr="00883B22" w:rsidSect="00952566">
      <w:pgSz w:w="11906" w:h="16838" w:code="9"/>
      <w:pgMar w:top="576" w:right="432" w:bottom="576" w:left="432" w:header="432" w:footer="432" w:gutter="0"/>
      <w:cols w:sep="1"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A4F47" w14:textId="77777777" w:rsidR="00866E12" w:rsidRDefault="00866E12">
      <w:pPr>
        <w:spacing w:after="0"/>
      </w:pPr>
      <w:r>
        <w:separator/>
      </w:r>
    </w:p>
  </w:endnote>
  <w:endnote w:type="continuationSeparator" w:id="0">
    <w:p w14:paraId="6E9906F8" w14:textId="77777777" w:rsidR="00866E12" w:rsidRDefault="00866E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1909F" w14:textId="77777777" w:rsidR="00866E12" w:rsidRDefault="00866E12">
      <w:pPr>
        <w:spacing w:after="0"/>
      </w:pPr>
      <w:r>
        <w:separator/>
      </w:r>
    </w:p>
  </w:footnote>
  <w:footnote w:type="continuationSeparator" w:id="0">
    <w:p w14:paraId="3373915A" w14:textId="77777777" w:rsidR="00866E12" w:rsidRDefault="00866E1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93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DE"/>
    <w:rsid w:val="000364F0"/>
    <w:rsid w:val="000E589B"/>
    <w:rsid w:val="0021334D"/>
    <w:rsid w:val="0053533D"/>
    <w:rsid w:val="0054033A"/>
    <w:rsid w:val="00562A0A"/>
    <w:rsid w:val="005D046B"/>
    <w:rsid w:val="006D6228"/>
    <w:rsid w:val="006E0BDE"/>
    <w:rsid w:val="00802BF0"/>
    <w:rsid w:val="00866E12"/>
    <w:rsid w:val="00883B22"/>
    <w:rsid w:val="008B57FD"/>
    <w:rsid w:val="00952566"/>
    <w:rsid w:val="009E7B53"/>
    <w:rsid w:val="00A04E6D"/>
    <w:rsid w:val="00A845EC"/>
    <w:rsid w:val="00B07923"/>
    <w:rsid w:val="00B61671"/>
    <w:rsid w:val="00C56861"/>
    <w:rsid w:val="00C61983"/>
    <w:rsid w:val="00D918DA"/>
    <w:rsid w:val="00E37975"/>
    <w:rsid w:val="00ED3486"/>
    <w:rsid w:val="00F9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32BB8"/>
  <w15:chartTrackingRefBased/>
  <w15:docId w15:val="{707C4869-F9C3-4586-BAEC-147CCDBE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top w:val="single" w:sz="4" w:space="1" w:color="2E74B5" w:themeColor="accent1" w:themeShade="BF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hd w:val="clear" w:color="auto" w:fill="DEEAF6" w:themeFill="accent1" w:themeFillTint="33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1F4D78" w:themeColor="accent1" w:themeShade="7F"/>
      <w:sz w:val="20"/>
      <w:szCs w:val="20"/>
      <w:shd w:val="clear" w:color="auto" w:fill="DEEAF6" w:themeFill="accent1" w:themeFillTint="33"/>
    </w:rPr>
  </w:style>
  <w:style w:type="paragraph" w:customStyle="1" w:styleId="Rating">
    <w:name w:val="Rating"/>
    <w:basedOn w:val="Normal"/>
    <w:uiPriority w:val="1"/>
    <w:qFormat/>
    <w:pPr>
      <w:tabs>
        <w:tab w:val="right" w:pos="5215"/>
      </w:tabs>
      <w:spacing w:before="40" w:after="120" w:line="240" w:lineRule="auto"/>
    </w:pPr>
    <w:rPr>
      <w:color w:val="000000" w:themeColor="text1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top w:val="single" w:sz="12" w:space="5" w:color="1F4E79" w:themeColor="accent1" w:themeShade="80"/>
        <w:bottom w:val="single" w:sz="12" w:space="5" w:color="1F4E79" w:themeColor="accent1" w:themeShade="80"/>
      </w:pBdr>
      <w:shd w:val="clear" w:color="auto" w:fill="DEEAF6" w:themeFill="accent1" w:themeFillTint="33"/>
      <w:spacing w:after="0" w:line="240" w:lineRule="auto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sz w:val="32"/>
      <w:szCs w:val="32"/>
      <w:shd w:val="clear" w:color="auto" w:fill="DEEAF6" w:themeFill="accent1" w:themeFillTint="33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  <w:szCs w:val="20"/>
    </w:rPr>
  </w:style>
  <w:style w:type="paragraph" w:customStyle="1" w:styleId="Multiplechoice2">
    <w:name w:val="Multiple choice | 2"/>
    <w:basedOn w:val="Normal"/>
    <w:uiPriority w:val="1"/>
    <w:qFormat/>
    <w:pPr>
      <w:tabs>
        <w:tab w:val="left" w:pos="2695"/>
      </w:tabs>
      <w:spacing w:before="40"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tings1-5">
    <w:name w:val="Ratings 1-5"/>
    <w:basedOn w:val="Normal"/>
    <w:uiPriority w:val="1"/>
    <w:qFormat/>
    <w:pPr>
      <w:spacing w:before="40" w:after="120"/>
      <w:jc w:val="center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normaltextrun">
    <w:name w:val="normaltextrun"/>
    <w:basedOn w:val="DefaultParagraphFont"/>
    <w:rsid w:val="00D918DA"/>
  </w:style>
  <w:style w:type="character" w:customStyle="1" w:styleId="eop">
    <w:name w:val="eop"/>
    <w:basedOn w:val="DefaultParagraphFont"/>
    <w:rsid w:val="00D91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al\AppData\Roaming\Microsoft\Templates\Restaurant%20survey%20(2%20per%20pa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78AB5E3D664B2FB61AAFAEBED1F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850F5-E2DF-4B41-98F3-79D0009F498A}"/>
      </w:docPartPr>
      <w:docPartBody>
        <w:p w:rsidR="00DC5C93" w:rsidRDefault="003B4B59" w:rsidP="003B4B59">
          <w:pPr>
            <w:pStyle w:val="8578AB5E3D664B2FB61AAFAEBED1FE1B"/>
          </w:pPr>
          <w:r w:rsidRPr="00883B22">
            <w:rPr>
              <w:lang w:bidi="en-GB"/>
            </w:rP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59"/>
    <w:rsid w:val="003B4B59"/>
    <w:rsid w:val="00AC366B"/>
    <w:rsid w:val="00DC5C93"/>
    <w:rsid w:val="00FB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78AB5E3D664B2FB61AAFAEBED1FE1B">
    <w:name w:val="8578AB5E3D664B2FB61AAFAEBED1FE1B"/>
    <w:rsid w:val="003B4B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taurant surve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873961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2012-12-28T00:30:00+00:00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1666695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TP103988302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6B7E3F04-0B30-430C-9B9B-8C942289B6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6DCF59-9DC7-484F-9354-2D7849FE24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010A76-AA44-4FF1-8D5B-AB0E0387F09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survey (2 per page)</Template>
  <TotalTime>34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Alpha Project Survey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Dang Khoa Nguyen</dc:creator>
  <cp:lastModifiedBy>Donald Umoru</cp:lastModifiedBy>
  <cp:revision>16</cp:revision>
  <cp:lastPrinted>2023-03-27T15:45:00Z</cp:lastPrinted>
  <dcterms:created xsi:type="dcterms:W3CDTF">2023-03-27T14:43:00Z</dcterms:created>
  <dcterms:modified xsi:type="dcterms:W3CDTF">2023-03-27T15:47:00Z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